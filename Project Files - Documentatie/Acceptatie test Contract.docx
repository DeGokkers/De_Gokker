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E45" w:rsidRDefault="000F1E45"/>
    <w:p w:rsidR="000F1E45" w:rsidRDefault="000F1E45"/>
    <w:p w:rsidR="00AA44B1" w:rsidRDefault="00AA44B1" w:rsidP="000F1E45">
      <w:pPr>
        <w:jc w:val="center"/>
        <w:rPr>
          <w:sz w:val="52"/>
          <w:u w:val="single"/>
        </w:rPr>
      </w:pPr>
    </w:p>
    <w:p w:rsidR="00AA44B1" w:rsidRDefault="00AA44B1" w:rsidP="000F1E45">
      <w:pPr>
        <w:jc w:val="center"/>
        <w:rPr>
          <w:sz w:val="52"/>
          <w:u w:val="single"/>
        </w:rPr>
      </w:pPr>
    </w:p>
    <w:p w:rsidR="00AA44B1" w:rsidRDefault="00AA44B1" w:rsidP="000F1E45">
      <w:pPr>
        <w:jc w:val="center"/>
        <w:rPr>
          <w:sz w:val="52"/>
          <w:u w:val="single"/>
        </w:rPr>
      </w:pPr>
    </w:p>
    <w:p w:rsidR="00AA44B1" w:rsidRDefault="00AA44B1" w:rsidP="000F1E45">
      <w:pPr>
        <w:jc w:val="center"/>
        <w:rPr>
          <w:sz w:val="52"/>
          <w:u w:val="single"/>
        </w:rPr>
      </w:pPr>
    </w:p>
    <w:p w:rsidR="00AA44B1" w:rsidRDefault="00AA44B1" w:rsidP="000F1E45">
      <w:pPr>
        <w:jc w:val="center"/>
        <w:rPr>
          <w:sz w:val="52"/>
          <w:u w:val="single"/>
        </w:rPr>
      </w:pPr>
    </w:p>
    <w:p w:rsidR="00AA44B1" w:rsidRDefault="00AA44B1" w:rsidP="000F1E45">
      <w:pPr>
        <w:jc w:val="center"/>
        <w:rPr>
          <w:sz w:val="52"/>
          <w:u w:val="single"/>
        </w:rPr>
      </w:pPr>
    </w:p>
    <w:p w:rsidR="00AA44B1" w:rsidRDefault="00AA44B1" w:rsidP="000F1E45">
      <w:pPr>
        <w:jc w:val="center"/>
        <w:rPr>
          <w:sz w:val="52"/>
          <w:u w:val="single"/>
        </w:rPr>
      </w:pPr>
    </w:p>
    <w:p w:rsidR="000F1E45" w:rsidRDefault="00536687" w:rsidP="000F1E45">
      <w:pPr>
        <w:jc w:val="center"/>
        <w:rPr>
          <w:sz w:val="52"/>
          <w:u w:val="single"/>
        </w:rPr>
      </w:pPr>
      <w:r>
        <w:rPr>
          <w:sz w:val="52"/>
          <w:u w:val="single"/>
        </w:rPr>
        <w:t>Contract</w:t>
      </w:r>
      <w:r w:rsidR="000F1E45">
        <w:rPr>
          <w:sz w:val="52"/>
          <w:u w:val="single"/>
        </w:rPr>
        <w:t xml:space="preserve"> “De Gokkers”</w:t>
      </w:r>
    </w:p>
    <w:p w:rsidR="000F1E45" w:rsidRDefault="00925BC6" w:rsidP="000F1E45">
      <w:pPr>
        <w:jc w:val="center"/>
        <w:rPr>
          <w:i/>
          <w:sz w:val="36"/>
        </w:rPr>
      </w:pPr>
      <w:r>
        <w:rPr>
          <w:i/>
          <w:sz w:val="36"/>
        </w:rPr>
        <w:t>Door groep 7</w:t>
      </w:r>
    </w:p>
    <w:p w:rsidR="000F1E45" w:rsidRPr="00925BC6" w:rsidRDefault="00925BC6" w:rsidP="00925BC6">
      <w:pPr>
        <w:jc w:val="center"/>
        <w:rPr>
          <w:i/>
          <w:sz w:val="36"/>
        </w:rPr>
      </w:pPr>
      <w:r>
        <w:rPr>
          <w:i/>
          <w:sz w:val="36"/>
        </w:rPr>
        <w:t>Okke Trommelen, Floris van Londen en Tom Smits</w:t>
      </w:r>
    </w:p>
    <w:p w:rsidR="000F1E45" w:rsidRDefault="000F1E45"/>
    <w:p w:rsidR="00AA44B1" w:rsidRDefault="00AA44B1"/>
    <w:p w:rsidR="00AA44B1" w:rsidRDefault="00AA44B1"/>
    <w:p w:rsidR="00AA44B1" w:rsidRDefault="00AA44B1"/>
    <w:p w:rsidR="00AA44B1" w:rsidRDefault="00AA44B1"/>
    <w:p w:rsidR="00AA44B1" w:rsidRDefault="00AA44B1"/>
    <w:p w:rsidR="00AA44B1" w:rsidRDefault="00AA44B1"/>
    <w:p w:rsidR="00AA44B1" w:rsidRDefault="00AA44B1"/>
    <w:p w:rsidR="00AA44B1" w:rsidRDefault="00AA44B1"/>
    <w:p w:rsidR="00AA44B1" w:rsidRDefault="00AA44B1"/>
    <w:p w:rsidR="00AA44B1" w:rsidRDefault="00AA44B1"/>
    <w:p w:rsidR="00AA44B1" w:rsidRDefault="00AA44B1"/>
    <w:p w:rsidR="00C46FBB" w:rsidRDefault="00C46FBB"/>
    <w:p w:rsidR="00C46FBB" w:rsidRDefault="00C46FBB"/>
    <w:p w:rsidR="00C46FBB" w:rsidRDefault="00C46FBB"/>
    <w:p w:rsidR="00C46FBB" w:rsidRDefault="00C46FBB"/>
    <w:p w:rsidR="00AA44B1" w:rsidRDefault="00AA44B1"/>
    <w:p w:rsidR="00AA44B1" w:rsidRDefault="00AA44B1"/>
    <w:p w:rsidR="00AA44B1" w:rsidRDefault="00AA44B1"/>
    <w:p w:rsidR="00AA44B1" w:rsidRDefault="00AA44B1"/>
    <w:p w:rsidR="000F1E45" w:rsidRDefault="000F1E45"/>
    <w:p w:rsidR="000F1E45" w:rsidRDefault="000F1E45"/>
    <w:p w:rsidR="000F1E45" w:rsidRDefault="000F1E45"/>
    <w:p w:rsidR="00536687" w:rsidRDefault="00536687"/>
    <w:p w:rsidR="00536687" w:rsidRDefault="00536687" w:rsidP="00536687">
      <w:pPr>
        <w:pStyle w:val="Heading1"/>
        <w:rPr>
          <w:sz w:val="36"/>
        </w:rPr>
      </w:pPr>
      <w:r>
        <w:rPr>
          <w:sz w:val="36"/>
        </w:rPr>
        <w:lastRenderedPageBreak/>
        <w:t>Afspraken contract</w:t>
      </w:r>
    </w:p>
    <w:p w:rsidR="00536687" w:rsidRDefault="00536687" w:rsidP="00536687">
      <w:r>
        <w:t>Wij, Okke Trommelen, Floris van Londen en Tom Smits, hebben met de heer Fer van Krimpen de volgende afspraken afgesproken waaraan het programma moet voldoen:</w:t>
      </w:r>
    </w:p>
    <w:p w:rsidR="00536687" w:rsidRDefault="00536687" w:rsidP="00536687">
      <w:pPr>
        <w:pStyle w:val="ListParagraph"/>
        <w:numPr>
          <w:ilvl w:val="0"/>
          <w:numId w:val="2"/>
        </w:numPr>
      </w:pPr>
      <w:r>
        <w:t>Er zijn hazen in plaats van honden.</w:t>
      </w:r>
    </w:p>
    <w:p w:rsidR="00536687" w:rsidRDefault="00536687" w:rsidP="00536687">
      <w:pPr>
        <w:pStyle w:val="ListParagraph"/>
        <w:numPr>
          <w:ilvl w:val="0"/>
          <w:numId w:val="2"/>
        </w:numPr>
      </w:pPr>
      <w:r>
        <w:t>Er zijn 4 hazen.</w:t>
      </w:r>
    </w:p>
    <w:p w:rsidR="00536687" w:rsidRDefault="00536687" w:rsidP="00536687">
      <w:pPr>
        <w:pStyle w:val="ListParagraph"/>
        <w:numPr>
          <w:ilvl w:val="0"/>
          <w:numId w:val="2"/>
        </w:numPr>
      </w:pPr>
      <w:r>
        <w:t>Er zijn 3 wedders: Fer, Lidy en Sietse.</w:t>
      </w:r>
    </w:p>
    <w:p w:rsidR="00536687" w:rsidRDefault="00536687" w:rsidP="00536687">
      <w:pPr>
        <w:pStyle w:val="ListParagraph"/>
        <w:numPr>
          <w:ilvl w:val="0"/>
          <w:numId w:val="2"/>
        </w:numPr>
      </w:pPr>
      <w:r>
        <w:t>Fer begint met €45,-.</w:t>
      </w:r>
    </w:p>
    <w:p w:rsidR="00536687" w:rsidRDefault="00536687" w:rsidP="00536687">
      <w:pPr>
        <w:pStyle w:val="ListParagraph"/>
        <w:numPr>
          <w:ilvl w:val="0"/>
          <w:numId w:val="2"/>
        </w:numPr>
      </w:pPr>
      <w:r>
        <w:t xml:space="preserve">Lidy begint met </w:t>
      </w:r>
      <w:r>
        <w:t>€</w:t>
      </w:r>
      <w:r>
        <w:t>75,-.</w:t>
      </w:r>
    </w:p>
    <w:p w:rsidR="00536687" w:rsidRDefault="00536687" w:rsidP="00536687">
      <w:pPr>
        <w:pStyle w:val="ListParagraph"/>
        <w:numPr>
          <w:ilvl w:val="0"/>
          <w:numId w:val="2"/>
        </w:numPr>
      </w:pPr>
      <w:r>
        <w:t xml:space="preserve">Sietse begint met </w:t>
      </w:r>
      <w:r>
        <w:t>€</w:t>
      </w:r>
      <w:r>
        <w:t>50,-</w:t>
      </w:r>
    </w:p>
    <w:p w:rsidR="00B720D9" w:rsidRDefault="00B720D9" w:rsidP="00536687">
      <w:pPr>
        <w:pStyle w:val="ListParagraph"/>
        <w:numPr>
          <w:ilvl w:val="0"/>
          <w:numId w:val="2"/>
        </w:numPr>
      </w:pPr>
      <w:r>
        <w:t>De winnaar krijgt zijn inzet x 2.</w:t>
      </w:r>
    </w:p>
    <w:p w:rsidR="00B720D9" w:rsidRDefault="00E32BE8" w:rsidP="00536687">
      <w:pPr>
        <w:pStyle w:val="ListParagraph"/>
        <w:numPr>
          <w:ilvl w:val="0"/>
          <w:numId w:val="2"/>
        </w:numPr>
      </w:pPr>
      <w:r>
        <w:t>De hazen lopen van rechts naar links in plaats van links naar rechts.</w:t>
      </w:r>
    </w:p>
    <w:p w:rsidR="00E32BE8" w:rsidRDefault="00E32BE8" w:rsidP="00536687">
      <w:pPr>
        <w:pStyle w:val="ListParagraph"/>
        <w:numPr>
          <w:ilvl w:val="0"/>
          <w:numId w:val="2"/>
        </w:numPr>
      </w:pPr>
      <w:r>
        <w:t>De winnende haas maakt een backflip.</w:t>
      </w:r>
    </w:p>
    <w:p w:rsidR="00E32BE8" w:rsidRDefault="00E32BE8" w:rsidP="00E32BE8">
      <w:pPr>
        <w:pStyle w:val="ListParagraph"/>
        <w:numPr>
          <w:ilvl w:val="0"/>
          <w:numId w:val="2"/>
        </w:numPr>
      </w:pPr>
      <w:r>
        <w:t xml:space="preserve">Het minimum bedrag dat je in kan zetten is </w:t>
      </w:r>
      <w:r>
        <w:t>€</w:t>
      </w:r>
      <w:r>
        <w:t>5,-.</w:t>
      </w:r>
    </w:p>
    <w:p w:rsidR="00E32BE8" w:rsidRDefault="00E32BE8" w:rsidP="00E32BE8">
      <w:pPr>
        <w:pStyle w:val="ListParagraph"/>
        <w:numPr>
          <w:ilvl w:val="0"/>
          <w:numId w:val="2"/>
        </w:numPr>
      </w:pPr>
      <w:r>
        <w:t xml:space="preserve">Het maximum bedrag dat je in kan zetten is </w:t>
      </w:r>
      <w:r>
        <w:t>€</w:t>
      </w:r>
      <w:r>
        <w:t>15,-.</w:t>
      </w:r>
    </w:p>
    <w:p w:rsidR="00E32BE8" w:rsidRDefault="00E32BE8" w:rsidP="00E32BE8">
      <w:pPr>
        <w:pStyle w:val="ListParagraph"/>
        <w:numPr>
          <w:ilvl w:val="0"/>
          <w:numId w:val="2"/>
        </w:numPr>
      </w:pPr>
      <w:r>
        <w:t>De race is volledig willekeurig.</w:t>
      </w:r>
    </w:p>
    <w:p w:rsidR="00E32BE8" w:rsidRDefault="00E32BE8" w:rsidP="00E32BE8">
      <w:pPr>
        <w:pStyle w:val="ListParagraph"/>
        <w:numPr>
          <w:ilvl w:val="0"/>
          <w:numId w:val="2"/>
        </w:numPr>
      </w:pPr>
      <w:r>
        <w:t>De interface is in het Nederlands.</w:t>
      </w:r>
    </w:p>
    <w:p w:rsidR="00E32BE8" w:rsidRDefault="00E32BE8" w:rsidP="00E32BE8">
      <w:pPr>
        <w:pStyle w:val="ListParagraph"/>
        <w:numPr>
          <w:ilvl w:val="0"/>
          <w:numId w:val="2"/>
        </w:numPr>
      </w:pPr>
      <w:r>
        <w:t>De minimaliseer knop is weggehaald.</w:t>
      </w:r>
    </w:p>
    <w:p w:rsidR="00E32BE8" w:rsidRDefault="00E32BE8" w:rsidP="00E32BE8">
      <w:pPr>
        <w:pStyle w:val="ListParagraph"/>
        <w:numPr>
          <w:ilvl w:val="0"/>
          <w:numId w:val="2"/>
        </w:numPr>
      </w:pPr>
      <w:r>
        <w:t>De maximaliseer knop is weggehaald.</w:t>
      </w:r>
    </w:p>
    <w:p w:rsidR="00E32BE8" w:rsidRDefault="00E32BE8" w:rsidP="00E32BE8">
      <w:pPr>
        <w:pStyle w:val="ListParagraph"/>
        <w:numPr>
          <w:ilvl w:val="0"/>
          <w:numId w:val="2"/>
        </w:numPr>
      </w:pPr>
      <w:r>
        <w:t>Run knop zoals knop op het toetsenbord.</w:t>
      </w:r>
    </w:p>
    <w:p w:rsidR="00E32BE8" w:rsidRDefault="00E32BE8" w:rsidP="00E32BE8"/>
    <w:p w:rsidR="00961BA8" w:rsidRDefault="00961BA8" w:rsidP="00E32BE8"/>
    <w:p w:rsidR="00961BA8" w:rsidRDefault="00961BA8" w:rsidP="00961BA8">
      <w:pPr>
        <w:pStyle w:val="Heading1"/>
        <w:rPr>
          <w:sz w:val="36"/>
        </w:rPr>
      </w:pPr>
      <w:r>
        <w:rPr>
          <w:sz w:val="36"/>
        </w:rPr>
        <w:t>Algemene voorwaarden</w:t>
      </w:r>
    </w:p>
    <w:p w:rsidR="00961BA8" w:rsidRDefault="00961BA8" w:rsidP="00961BA8">
      <w:pPr>
        <w:pStyle w:val="ListParagraph"/>
        <w:numPr>
          <w:ilvl w:val="0"/>
          <w:numId w:val="3"/>
        </w:numPr>
      </w:pPr>
      <w:r>
        <w:t>De leverancier kan de kosten van herstel in rekening brengen indien de fouten bij het uitvoeren van de overeengekomen acceptatietest hadden kunnen worden vastgesteld.</w:t>
      </w:r>
    </w:p>
    <w:p w:rsidR="00961BA8" w:rsidRDefault="00961BA8" w:rsidP="00961BA8">
      <w:pPr>
        <w:pStyle w:val="ListParagraph"/>
        <w:numPr>
          <w:ilvl w:val="0"/>
          <w:numId w:val="3"/>
        </w:numPr>
      </w:pPr>
      <w:r>
        <w:t>Indien de leverancier geen testrapport ontvangt zal de applicatie gelden als geaccepteerd op de eerste dag na de testperiode.</w:t>
      </w:r>
    </w:p>
    <w:p w:rsidR="00961BA8" w:rsidRDefault="00961BA8" w:rsidP="00961BA8">
      <w:pPr>
        <w:pStyle w:val="ListParagraph"/>
        <w:numPr>
          <w:ilvl w:val="0"/>
          <w:numId w:val="3"/>
        </w:numPr>
      </w:pPr>
      <w:r>
        <w:t>De applicatie zal gelden als geaccepteerd op het moment dat de in het testrapport genoemde fouten zijn hersteld.</w:t>
      </w:r>
    </w:p>
    <w:p w:rsidR="00961BA8" w:rsidRDefault="00961BA8" w:rsidP="00961BA8">
      <w:pPr>
        <w:pStyle w:val="ListParagraph"/>
        <w:numPr>
          <w:ilvl w:val="0"/>
          <w:numId w:val="3"/>
        </w:numPr>
      </w:pPr>
      <w:r>
        <w:t>Gedurende de testperiode is het niet toegestaan om de applicatie voor productieve of operationele doeleinden te gebruiken.</w:t>
      </w:r>
    </w:p>
    <w:p w:rsidR="004A795D" w:rsidRDefault="004A795D" w:rsidP="004A795D"/>
    <w:p w:rsidR="004A795D" w:rsidRDefault="004A795D" w:rsidP="004A795D"/>
    <w:p w:rsidR="004A795D" w:rsidRDefault="004A795D" w:rsidP="004A795D"/>
    <w:p w:rsidR="004A795D" w:rsidRDefault="004A795D" w:rsidP="004A795D"/>
    <w:p w:rsidR="004A795D" w:rsidRDefault="004A795D" w:rsidP="004A795D"/>
    <w:p w:rsidR="004A795D" w:rsidRDefault="004A795D" w:rsidP="004A795D"/>
    <w:p w:rsidR="004A795D" w:rsidRDefault="004A795D" w:rsidP="004A795D"/>
    <w:p w:rsidR="004A795D" w:rsidRDefault="004A795D" w:rsidP="004A795D"/>
    <w:p w:rsidR="004A795D" w:rsidRDefault="004A795D" w:rsidP="004A795D"/>
    <w:p w:rsidR="004A795D" w:rsidRDefault="004A795D" w:rsidP="004A795D"/>
    <w:p w:rsidR="004A795D" w:rsidRDefault="004A795D" w:rsidP="004A795D"/>
    <w:p w:rsidR="004A795D" w:rsidRPr="00961BA8" w:rsidRDefault="004A795D" w:rsidP="004A795D"/>
    <w:p w:rsidR="00E32BE8" w:rsidRDefault="00E32BE8" w:rsidP="00E32BE8">
      <w:pPr>
        <w:pStyle w:val="Heading1"/>
        <w:rPr>
          <w:sz w:val="36"/>
        </w:rPr>
      </w:pPr>
      <w:r>
        <w:rPr>
          <w:sz w:val="36"/>
        </w:rPr>
        <w:lastRenderedPageBreak/>
        <w:t>Test periode</w:t>
      </w:r>
    </w:p>
    <w:p w:rsidR="00961BA8" w:rsidRDefault="00E32BE8" w:rsidP="00E32BE8">
      <w:r>
        <w:t xml:space="preserve">De test periode begint op __________________ (datum van ondertekening). En de test periode eindigt op </w:t>
      </w:r>
      <w:r w:rsidR="004A795D">
        <w:t xml:space="preserve">__________________ </w:t>
      </w:r>
      <w:r>
        <w:t xml:space="preserve">(Een week na de datum van ondertekening). In deze periode kan de klant (de heer Fer van Krimpen) het programma testen of het programma naar zijn wensen voldoet. </w:t>
      </w:r>
      <w:r w:rsidR="00961BA8">
        <w:t>Indien het programma niet naar zijn wensen voldoet, kan hij nog wijzigingen doorgeven.</w:t>
      </w:r>
    </w:p>
    <w:p w:rsidR="00961BA8" w:rsidRDefault="00961BA8" w:rsidP="00E32BE8"/>
    <w:p w:rsidR="00961BA8" w:rsidRDefault="00961BA8" w:rsidP="00961BA8">
      <w:pPr>
        <w:pStyle w:val="Heading1"/>
        <w:rPr>
          <w:sz w:val="36"/>
        </w:rPr>
      </w:pPr>
      <w:r w:rsidRPr="00961BA8">
        <w:rPr>
          <w:sz w:val="36"/>
        </w:rPr>
        <w:t>Garantie periode</w:t>
      </w:r>
    </w:p>
    <w:p w:rsidR="00961BA8" w:rsidRDefault="00961BA8" w:rsidP="00961BA8">
      <w:r>
        <w:t xml:space="preserve">De garantie periode begint op </w:t>
      </w:r>
      <w:r>
        <w:t>__________________</w:t>
      </w:r>
      <w:r>
        <w:t xml:space="preserve">  (Einddatum test periode). En eindigt op </w:t>
      </w:r>
      <w:r w:rsidR="004A795D">
        <w:t xml:space="preserve">__________________ </w:t>
      </w:r>
      <w:r>
        <w:t>(</w:t>
      </w:r>
      <w:r w:rsidR="004A795D">
        <w:t>Half jaar na de einddatum van de testperiode</w:t>
      </w:r>
      <w:r>
        <w:t>). Als er in deze periode nog enige bugs of fouten worden ontdekt</w:t>
      </w:r>
      <w:r w:rsidR="004A795D">
        <w:t xml:space="preserve"> in de beveiliging</w:t>
      </w:r>
      <w:r>
        <w:t>, moet dit doorgegeven worden aan ons ( Okke Trommelen, Floris van Londen en Tom Smits). Wij kunnen dan deze bugs of fouten gaan repareren.</w:t>
      </w:r>
    </w:p>
    <w:p w:rsidR="00961BA8" w:rsidRDefault="00961BA8" w:rsidP="00961BA8"/>
    <w:p w:rsidR="004A795D" w:rsidRDefault="004A795D" w:rsidP="004A795D">
      <w:pPr>
        <w:pStyle w:val="Heading1"/>
        <w:rPr>
          <w:sz w:val="36"/>
        </w:rPr>
      </w:pPr>
      <w:r>
        <w:rPr>
          <w:sz w:val="36"/>
        </w:rPr>
        <w:t>Factuur</w:t>
      </w:r>
    </w:p>
    <w:p w:rsidR="004A795D" w:rsidRPr="004A795D" w:rsidRDefault="004A795D" w:rsidP="004A795D">
      <w:r>
        <w:t>Zie bijlage factuur</w:t>
      </w:r>
      <w:bookmarkStart w:id="0" w:name="_GoBack"/>
      <w:bookmarkEnd w:id="0"/>
    </w:p>
    <w:p w:rsidR="004A795D" w:rsidRPr="00961BA8" w:rsidRDefault="004A795D" w:rsidP="00961BA8"/>
    <w:p w:rsidR="00E32BE8" w:rsidRDefault="00961BA8" w:rsidP="00961BA8">
      <w:pPr>
        <w:pStyle w:val="NoSpacing"/>
      </w:pPr>
      <w:r>
        <w:t xml:space="preserve">  </w:t>
      </w:r>
    </w:p>
    <w:p w:rsidR="004A795D" w:rsidRDefault="004A795D" w:rsidP="00961BA8">
      <w:pPr>
        <w:pStyle w:val="NoSpacing"/>
        <w:rPr>
          <w:sz w:val="28"/>
        </w:rPr>
      </w:pPr>
      <w:r>
        <w:rPr>
          <w:sz w:val="28"/>
        </w:rPr>
        <w:t>Naam klant:</w:t>
      </w:r>
    </w:p>
    <w:p w:rsidR="004A795D" w:rsidRDefault="004A795D" w:rsidP="00961BA8">
      <w:pPr>
        <w:pStyle w:val="NoSpacing"/>
        <w:rPr>
          <w:sz w:val="28"/>
        </w:rPr>
      </w:pPr>
    </w:p>
    <w:p w:rsidR="004A795D" w:rsidRDefault="004A795D" w:rsidP="00961BA8">
      <w:pPr>
        <w:pStyle w:val="NoSpacing"/>
        <w:rPr>
          <w:sz w:val="28"/>
        </w:rPr>
      </w:pPr>
      <w:r>
        <w:rPr>
          <w:sz w:val="28"/>
        </w:rPr>
        <w:t>____________________________</w:t>
      </w:r>
    </w:p>
    <w:p w:rsidR="004A795D" w:rsidRDefault="004A795D" w:rsidP="00961BA8">
      <w:pPr>
        <w:pStyle w:val="NoSpacing"/>
        <w:rPr>
          <w:sz w:val="28"/>
        </w:rPr>
      </w:pPr>
      <w:r>
        <w:rPr>
          <w:sz w:val="28"/>
        </w:rPr>
        <w:t>Handtekening klant:</w:t>
      </w:r>
    </w:p>
    <w:p w:rsidR="004A795D" w:rsidRDefault="004A795D" w:rsidP="00961BA8">
      <w:pPr>
        <w:pStyle w:val="NoSpacing"/>
        <w:rPr>
          <w:sz w:val="28"/>
        </w:rPr>
      </w:pPr>
    </w:p>
    <w:p w:rsidR="004A795D" w:rsidRPr="004A795D" w:rsidRDefault="004A795D" w:rsidP="00961BA8">
      <w:pPr>
        <w:pStyle w:val="NoSpacing"/>
        <w:rPr>
          <w:sz w:val="28"/>
        </w:rPr>
      </w:pPr>
      <w:r>
        <w:rPr>
          <w:sz w:val="28"/>
        </w:rPr>
        <w:t>____________________________</w:t>
      </w:r>
    </w:p>
    <w:sectPr w:rsidR="004A795D" w:rsidRPr="004A795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0C78" w:rsidRDefault="00590C78" w:rsidP="004A795D">
      <w:r>
        <w:separator/>
      </w:r>
    </w:p>
  </w:endnote>
  <w:endnote w:type="continuationSeparator" w:id="0">
    <w:p w:rsidR="00590C78" w:rsidRDefault="00590C78" w:rsidP="004A7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60369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2C09" w:rsidRDefault="002C2C0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C2C09" w:rsidRDefault="002C2C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0C78" w:rsidRDefault="00590C78" w:rsidP="004A795D">
      <w:r>
        <w:separator/>
      </w:r>
    </w:p>
  </w:footnote>
  <w:footnote w:type="continuationSeparator" w:id="0">
    <w:p w:rsidR="00590C78" w:rsidRDefault="00590C78" w:rsidP="004A79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03680"/>
    <w:multiLevelType w:val="hybridMultilevel"/>
    <w:tmpl w:val="07F484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721E83"/>
    <w:multiLevelType w:val="hybridMultilevel"/>
    <w:tmpl w:val="BFBADB98"/>
    <w:lvl w:ilvl="0" w:tplc="6A3AA8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E60B49"/>
    <w:multiLevelType w:val="hybridMultilevel"/>
    <w:tmpl w:val="3A4CFC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4B9"/>
    <w:rsid w:val="000F1E45"/>
    <w:rsid w:val="001169F4"/>
    <w:rsid w:val="002C2C09"/>
    <w:rsid w:val="004A795D"/>
    <w:rsid w:val="00536687"/>
    <w:rsid w:val="00590C78"/>
    <w:rsid w:val="00925BC6"/>
    <w:rsid w:val="00961BA8"/>
    <w:rsid w:val="00AA44B1"/>
    <w:rsid w:val="00B720D9"/>
    <w:rsid w:val="00C46FBB"/>
    <w:rsid w:val="00CE64B9"/>
    <w:rsid w:val="00E32BE8"/>
    <w:rsid w:val="00EB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A7895D-B1D7-4969-A4D9-8477556F9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E64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CE64B9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CE64B9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CE64B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E64B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E64B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E64B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qFormat/>
    <w:rsid w:val="00961BA8"/>
    <w:rPr>
      <w:lang w:val="nl-N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A795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A795D"/>
    <w:rPr>
      <w:sz w:val="20"/>
      <w:szCs w:val="20"/>
      <w:lang w:val="nl-NL"/>
    </w:rPr>
  </w:style>
  <w:style w:type="character" w:styleId="FootnoteReference">
    <w:name w:val="footnote reference"/>
    <w:basedOn w:val="DefaultParagraphFont"/>
    <w:uiPriority w:val="99"/>
    <w:semiHidden/>
    <w:unhideWhenUsed/>
    <w:rsid w:val="004A79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C2C0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2C09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2C2C0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2C09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kke%20Trommelen\AppData\Roaming\Microsoft\Templates\Single%20spaced%20(blank)(5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B37B15-4816-4B0A-A3EC-278BA98C0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(blank)(5)</Template>
  <TotalTime>1</TotalTime>
  <Pages>3</Pages>
  <Words>375</Words>
  <Characters>1965</Characters>
  <Application>Microsoft Office Word</Application>
  <DocSecurity>0</DocSecurity>
  <Lines>393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Okke Trommelen</dc:creator>
  <cp:keywords/>
  <dc:description/>
  <cp:lastModifiedBy>Okke Trommelen</cp:lastModifiedBy>
  <cp:revision>3</cp:revision>
  <dcterms:created xsi:type="dcterms:W3CDTF">2015-03-31T09:48:00Z</dcterms:created>
  <dcterms:modified xsi:type="dcterms:W3CDTF">2015-03-31T09:49:00Z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