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E45" w:rsidRDefault="000F1E45"/>
    <w:p w:rsidR="000F1E45" w:rsidRDefault="000F1E45"/>
    <w:p w:rsidR="00AA44B1" w:rsidRDefault="00AA44B1" w:rsidP="000F1E45">
      <w:pPr>
        <w:jc w:val="center"/>
        <w:rPr>
          <w:sz w:val="52"/>
          <w:u w:val="single"/>
        </w:rPr>
      </w:pPr>
    </w:p>
    <w:p w:rsidR="00AA44B1" w:rsidRDefault="00AA44B1" w:rsidP="000F1E45">
      <w:pPr>
        <w:jc w:val="center"/>
        <w:rPr>
          <w:sz w:val="52"/>
          <w:u w:val="single"/>
        </w:rPr>
      </w:pPr>
    </w:p>
    <w:p w:rsidR="00AA44B1" w:rsidRDefault="00AA44B1" w:rsidP="000F1E45">
      <w:pPr>
        <w:jc w:val="center"/>
        <w:rPr>
          <w:sz w:val="52"/>
          <w:u w:val="single"/>
        </w:rPr>
      </w:pPr>
    </w:p>
    <w:p w:rsidR="00AA44B1" w:rsidRDefault="00AA44B1" w:rsidP="000F1E45">
      <w:pPr>
        <w:jc w:val="center"/>
        <w:rPr>
          <w:sz w:val="52"/>
          <w:u w:val="single"/>
        </w:rPr>
      </w:pPr>
    </w:p>
    <w:p w:rsidR="00AA44B1" w:rsidRDefault="00AA44B1" w:rsidP="000F1E45">
      <w:pPr>
        <w:jc w:val="center"/>
        <w:rPr>
          <w:sz w:val="52"/>
          <w:u w:val="single"/>
        </w:rPr>
      </w:pPr>
    </w:p>
    <w:p w:rsidR="00AA44B1" w:rsidRDefault="00AA44B1" w:rsidP="000F1E45">
      <w:pPr>
        <w:jc w:val="center"/>
        <w:rPr>
          <w:sz w:val="52"/>
          <w:u w:val="single"/>
        </w:rPr>
      </w:pPr>
    </w:p>
    <w:p w:rsidR="00AA44B1" w:rsidRDefault="00AA44B1" w:rsidP="000F1E45">
      <w:pPr>
        <w:jc w:val="center"/>
        <w:rPr>
          <w:sz w:val="52"/>
          <w:u w:val="single"/>
        </w:rPr>
      </w:pPr>
    </w:p>
    <w:p w:rsidR="000F1E45" w:rsidRDefault="000F1E45" w:rsidP="000F1E45">
      <w:pPr>
        <w:jc w:val="center"/>
        <w:rPr>
          <w:sz w:val="52"/>
          <w:u w:val="single"/>
        </w:rPr>
      </w:pPr>
      <w:r>
        <w:rPr>
          <w:sz w:val="52"/>
          <w:u w:val="single"/>
        </w:rPr>
        <w:t>Acceptatie test “De Gokkers”</w:t>
      </w:r>
    </w:p>
    <w:p w:rsidR="000F1E45" w:rsidRDefault="00925BC6" w:rsidP="000F1E45">
      <w:pPr>
        <w:jc w:val="center"/>
        <w:rPr>
          <w:i/>
          <w:sz w:val="36"/>
        </w:rPr>
      </w:pPr>
      <w:r>
        <w:rPr>
          <w:i/>
          <w:sz w:val="36"/>
        </w:rPr>
        <w:t>Door groep 7</w:t>
      </w:r>
    </w:p>
    <w:p w:rsidR="000F1E45" w:rsidRPr="00925BC6" w:rsidRDefault="00925BC6" w:rsidP="00925BC6">
      <w:pPr>
        <w:jc w:val="center"/>
        <w:rPr>
          <w:i/>
          <w:sz w:val="36"/>
        </w:rPr>
      </w:pPr>
      <w:r>
        <w:rPr>
          <w:i/>
          <w:sz w:val="36"/>
        </w:rPr>
        <w:t>Okke Trommelen, Floris van Londen en Tom Smits</w:t>
      </w:r>
    </w:p>
    <w:p w:rsidR="000F1E45" w:rsidRDefault="000F1E45"/>
    <w:p w:rsidR="00AA44B1" w:rsidRDefault="00AA44B1"/>
    <w:p w:rsidR="00AA44B1" w:rsidRDefault="00AA44B1"/>
    <w:p w:rsidR="00AA44B1" w:rsidRDefault="00AA44B1"/>
    <w:p w:rsidR="00AA44B1" w:rsidRDefault="00AA44B1"/>
    <w:p w:rsidR="00AA44B1" w:rsidRDefault="00AA44B1"/>
    <w:p w:rsidR="00AA44B1" w:rsidRDefault="00AA44B1"/>
    <w:p w:rsidR="00AA44B1" w:rsidRDefault="00AA44B1"/>
    <w:p w:rsidR="00AA44B1" w:rsidRDefault="00AA44B1"/>
    <w:p w:rsidR="00AA44B1" w:rsidRDefault="00AA44B1"/>
    <w:p w:rsidR="00AA44B1" w:rsidRDefault="00AA44B1"/>
    <w:p w:rsidR="00AA44B1" w:rsidRDefault="00AA44B1"/>
    <w:p w:rsidR="00C46FBB" w:rsidRDefault="00C46FBB"/>
    <w:p w:rsidR="00C46FBB" w:rsidRDefault="00C46FBB"/>
    <w:p w:rsidR="00C46FBB" w:rsidRDefault="00C46FBB"/>
    <w:p w:rsidR="00C46FBB" w:rsidRDefault="00C46FBB">
      <w:bookmarkStart w:id="0" w:name="_GoBack"/>
      <w:bookmarkEnd w:id="0"/>
    </w:p>
    <w:p w:rsidR="00AA44B1" w:rsidRDefault="00AA44B1"/>
    <w:p w:rsidR="00AA44B1" w:rsidRDefault="00AA44B1"/>
    <w:p w:rsidR="00AA44B1" w:rsidRDefault="00AA44B1"/>
    <w:p w:rsidR="00AA44B1" w:rsidRDefault="00AA44B1"/>
    <w:p w:rsidR="000F1E45" w:rsidRDefault="000F1E45"/>
    <w:p w:rsidR="000F1E45" w:rsidRDefault="000F1E45"/>
    <w:p w:rsidR="000F1E45" w:rsidRDefault="000F1E4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1666"/>
        <w:gridCol w:w="1747"/>
        <w:gridCol w:w="2096"/>
        <w:gridCol w:w="1666"/>
      </w:tblGrid>
      <w:tr w:rsidR="000F1E45" w:rsidTr="000F1E45">
        <w:tc>
          <w:tcPr>
            <w:tcW w:w="2175" w:type="dxa"/>
          </w:tcPr>
          <w:p w:rsidR="00CE64B9" w:rsidRDefault="00CE64B9">
            <w:r>
              <w:lastRenderedPageBreak/>
              <w:t>Beginsituatie</w:t>
            </w:r>
          </w:p>
        </w:tc>
        <w:tc>
          <w:tcPr>
            <w:tcW w:w="1666" w:type="dxa"/>
          </w:tcPr>
          <w:p w:rsidR="00CE64B9" w:rsidRDefault="00CE64B9">
            <w:r>
              <w:t>Verwachte resultaat</w:t>
            </w:r>
          </w:p>
        </w:tc>
        <w:tc>
          <w:tcPr>
            <w:tcW w:w="1747" w:type="dxa"/>
          </w:tcPr>
          <w:p w:rsidR="00CE64B9" w:rsidRDefault="00CE64B9">
            <w:r>
              <w:t>Actie en resultaat</w:t>
            </w:r>
          </w:p>
        </w:tc>
        <w:tc>
          <w:tcPr>
            <w:tcW w:w="2096" w:type="dxa"/>
          </w:tcPr>
          <w:p w:rsidR="00CE64B9" w:rsidRDefault="00CE64B9">
            <w:r>
              <w:t>Vraag</w:t>
            </w:r>
          </w:p>
        </w:tc>
        <w:tc>
          <w:tcPr>
            <w:tcW w:w="1666" w:type="dxa"/>
          </w:tcPr>
          <w:p w:rsidR="00CE64B9" w:rsidRDefault="00CE64B9">
            <w:r>
              <w:t>Antwoord of opmerking</w:t>
            </w:r>
          </w:p>
        </w:tc>
      </w:tr>
      <w:tr w:rsidR="000F1E45" w:rsidTr="000F1E45">
        <w:tc>
          <w:tcPr>
            <w:tcW w:w="2175" w:type="dxa"/>
          </w:tcPr>
          <w:p w:rsidR="00CE64B9" w:rsidRDefault="00CE64B9">
            <w:r>
              <w:t xml:space="preserve">Het programma wordt opgestart. </w:t>
            </w:r>
          </w:p>
          <w:p w:rsidR="00CE64B9" w:rsidRDefault="00CE64B9" w:rsidP="00CE64B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Fer</w:t>
            </w:r>
            <w:proofErr w:type="spellEnd"/>
            <w:r>
              <w:t xml:space="preserve"> heeft €45</w:t>
            </w:r>
            <w:proofErr w:type="gramStart"/>
            <w:r>
              <w:t>,-</w:t>
            </w:r>
            <w:proofErr w:type="gramEnd"/>
          </w:p>
          <w:p w:rsidR="00CE64B9" w:rsidRDefault="00CE64B9" w:rsidP="00CE64B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Lidy</w:t>
            </w:r>
            <w:proofErr w:type="spellEnd"/>
            <w:r>
              <w:t xml:space="preserve"> heeft €75</w:t>
            </w:r>
            <w:proofErr w:type="gramStart"/>
            <w:r>
              <w:t>,-</w:t>
            </w:r>
            <w:proofErr w:type="gramEnd"/>
          </w:p>
          <w:p w:rsidR="00CE64B9" w:rsidRDefault="00CE64B9" w:rsidP="00CE64B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Sietse</w:t>
            </w:r>
            <w:proofErr w:type="spellEnd"/>
            <w:r>
              <w:t xml:space="preserve"> heeft €50</w:t>
            </w:r>
            <w:proofErr w:type="gramStart"/>
            <w:r>
              <w:t>,-</w:t>
            </w:r>
            <w:proofErr w:type="gramEnd"/>
          </w:p>
          <w:p w:rsidR="00CE64B9" w:rsidRDefault="00CE64B9" w:rsidP="00CE64B9"/>
        </w:tc>
        <w:tc>
          <w:tcPr>
            <w:tcW w:w="1666" w:type="dxa"/>
          </w:tcPr>
          <w:p w:rsidR="00CE64B9" w:rsidRDefault="00CE64B9">
            <w:r>
              <w:t>-</w:t>
            </w:r>
          </w:p>
        </w:tc>
        <w:tc>
          <w:tcPr>
            <w:tcW w:w="1747" w:type="dxa"/>
          </w:tcPr>
          <w:p w:rsidR="00CE64B9" w:rsidRDefault="00CE64B9"/>
        </w:tc>
        <w:tc>
          <w:tcPr>
            <w:tcW w:w="2096" w:type="dxa"/>
          </w:tcPr>
          <w:p w:rsidR="00CE64B9" w:rsidRDefault="00CE64B9" w:rsidP="00CE64B9">
            <w:pPr>
              <w:pStyle w:val="ListParagraph"/>
              <w:numPr>
                <w:ilvl w:val="0"/>
                <w:numId w:val="1"/>
              </w:numPr>
            </w:pPr>
            <w:r>
              <w:t>Wat vindt u van het lettertype?</w:t>
            </w:r>
          </w:p>
          <w:p w:rsidR="00CE64B9" w:rsidRDefault="00CE64B9" w:rsidP="00CE64B9">
            <w:pPr>
              <w:pStyle w:val="ListParagraph"/>
              <w:numPr>
                <w:ilvl w:val="0"/>
                <w:numId w:val="1"/>
              </w:numPr>
            </w:pPr>
            <w:r>
              <w:t>Zijn de kleuren van de hazen goed?</w:t>
            </w:r>
          </w:p>
          <w:p w:rsidR="00CE64B9" w:rsidRDefault="00CE64B9" w:rsidP="00CE64B9">
            <w:pPr>
              <w:pStyle w:val="ListParagraph"/>
              <w:numPr>
                <w:ilvl w:val="0"/>
                <w:numId w:val="1"/>
              </w:numPr>
            </w:pPr>
            <w:r>
              <w:t xml:space="preserve">Is het </w:t>
            </w:r>
            <w:proofErr w:type="spellStart"/>
            <w:r>
              <w:t>renveld</w:t>
            </w:r>
            <w:proofErr w:type="spellEnd"/>
            <w:r>
              <w:t xml:space="preserve"> groot genoeg?</w:t>
            </w:r>
          </w:p>
        </w:tc>
        <w:tc>
          <w:tcPr>
            <w:tcW w:w="1666" w:type="dxa"/>
          </w:tcPr>
          <w:p w:rsidR="00CE64B9" w:rsidRDefault="00CE64B9"/>
        </w:tc>
      </w:tr>
      <w:tr w:rsidR="00CE64B9" w:rsidTr="000F1E45">
        <w:tc>
          <w:tcPr>
            <w:tcW w:w="2175" w:type="dxa"/>
          </w:tcPr>
          <w:p w:rsidR="00CE64B9" w:rsidRDefault="00CE64B9" w:rsidP="00CE64B9">
            <w:r>
              <w:t xml:space="preserve">Het programma wordt opgestart. </w:t>
            </w:r>
          </w:p>
          <w:p w:rsidR="00CE64B9" w:rsidRDefault="00CE64B9" w:rsidP="00CE64B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Fer</w:t>
            </w:r>
            <w:proofErr w:type="spellEnd"/>
            <w:r>
              <w:t xml:space="preserve"> heeft €45</w:t>
            </w:r>
            <w:proofErr w:type="gramStart"/>
            <w:r>
              <w:t>,-</w:t>
            </w:r>
            <w:proofErr w:type="gramEnd"/>
          </w:p>
          <w:p w:rsidR="00CE64B9" w:rsidRDefault="00CE64B9" w:rsidP="00CE64B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Lidy</w:t>
            </w:r>
            <w:proofErr w:type="spellEnd"/>
            <w:r>
              <w:t xml:space="preserve"> heeft €75</w:t>
            </w:r>
            <w:proofErr w:type="gramStart"/>
            <w:r>
              <w:t>,-</w:t>
            </w:r>
            <w:proofErr w:type="gramEnd"/>
          </w:p>
          <w:p w:rsidR="00CE64B9" w:rsidRDefault="00CE64B9" w:rsidP="00CE64B9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Sietse</w:t>
            </w:r>
            <w:proofErr w:type="spellEnd"/>
            <w:r>
              <w:t xml:space="preserve"> heeft €50</w:t>
            </w:r>
            <w:proofErr w:type="gramStart"/>
            <w:r>
              <w:t>,-</w:t>
            </w:r>
            <w:proofErr w:type="gramEnd"/>
          </w:p>
        </w:tc>
        <w:tc>
          <w:tcPr>
            <w:tcW w:w="1666" w:type="dxa"/>
          </w:tcPr>
          <w:p w:rsidR="00CE64B9" w:rsidRDefault="00CE64B9">
            <w:r>
              <w:t>-</w:t>
            </w:r>
          </w:p>
        </w:tc>
        <w:tc>
          <w:tcPr>
            <w:tcW w:w="1747" w:type="dxa"/>
          </w:tcPr>
          <w:p w:rsidR="00CE64B9" w:rsidRDefault="00CE64B9" w:rsidP="00CE64B9">
            <w:r>
              <w:t xml:space="preserve">Selecteer een persoon in het menu, selecteer de hoeveelheid hoeveel u in wilt zetten daarna selecteer een haas en druk op “wed”. </w:t>
            </w:r>
            <w:r>
              <w:t>Doe dit voor de volgende 2 personen.</w:t>
            </w:r>
          </w:p>
          <w:p w:rsidR="00CE64B9" w:rsidRDefault="00CE64B9" w:rsidP="00CE64B9"/>
          <w:p w:rsidR="00CE64B9" w:rsidRPr="00925BC6" w:rsidRDefault="00CE64B9" w:rsidP="00CE64B9">
            <w:pPr>
              <w:rPr>
                <w:i/>
              </w:rPr>
            </w:pPr>
            <w:r w:rsidRPr="00925BC6">
              <w:rPr>
                <w:i/>
              </w:rPr>
              <w:t xml:space="preserve">In de </w:t>
            </w:r>
            <w:proofErr w:type="spellStart"/>
            <w:r w:rsidRPr="00925BC6">
              <w:rPr>
                <w:i/>
              </w:rPr>
              <w:t>textbox</w:t>
            </w:r>
            <w:proofErr w:type="spellEnd"/>
            <w:r w:rsidRPr="00925BC6">
              <w:rPr>
                <w:i/>
              </w:rPr>
              <w:t xml:space="preserve"> erboven wordt de weddenschap zichtbaar gemaakt.</w:t>
            </w:r>
            <w:r w:rsidRPr="00925BC6">
              <w:rPr>
                <w:i/>
              </w:rPr>
              <w:t xml:space="preserve"> En het geld in de bank wordt bijgewerkt.</w:t>
            </w:r>
          </w:p>
        </w:tc>
        <w:tc>
          <w:tcPr>
            <w:tcW w:w="2096" w:type="dxa"/>
          </w:tcPr>
          <w:p w:rsidR="00CE64B9" w:rsidRDefault="00CE64B9" w:rsidP="00CE64B9">
            <w:pPr>
              <w:pStyle w:val="ListParagraph"/>
              <w:numPr>
                <w:ilvl w:val="0"/>
                <w:numId w:val="1"/>
              </w:numPr>
            </w:pPr>
            <w:r>
              <w:t>Wordt het geld in de bank goed bijgewerkt?</w:t>
            </w:r>
          </w:p>
          <w:p w:rsidR="00CE64B9" w:rsidRDefault="00CE64B9" w:rsidP="00CE64B9">
            <w:pPr>
              <w:pStyle w:val="ListParagraph"/>
              <w:numPr>
                <w:ilvl w:val="0"/>
                <w:numId w:val="1"/>
              </w:numPr>
            </w:pPr>
            <w:r>
              <w:t xml:space="preserve">Is de tekst in de </w:t>
            </w:r>
            <w:proofErr w:type="spellStart"/>
            <w:r>
              <w:t>textbox</w:t>
            </w:r>
            <w:proofErr w:type="spellEnd"/>
            <w:r>
              <w:t xml:space="preserve"> goed en duidelijk?</w:t>
            </w:r>
          </w:p>
        </w:tc>
        <w:tc>
          <w:tcPr>
            <w:tcW w:w="1666" w:type="dxa"/>
          </w:tcPr>
          <w:p w:rsidR="00CE64B9" w:rsidRDefault="00CE64B9"/>
        </w:tc>
      </w:tr>
      <w:tr w:rsidR="000F1E45" w:rsidTr="000F1E45">
        <w:tc>
          <w:tcPr>
            <w:tcW w:w="2175" w:type="dxa"/>
          </w:tcPr>
          <w:p w:rsidR="00CE64B9" w:rsidRDefault="000F1E45" w:rsidP="000F1E4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Fer</w:t>
            </w:r>
            <w:proofErr w:type="spellEnd"/>
            <w:r>
              <w:t xml:space="preserve"> heeft </w:t>
            </w:r>
            <w:r>
              <w:t>€</w:t>
            </w:r>
            <w:r>
              <w:t>45 - het bedrag dat u eerst had ingevuld.</w:t>
            </w:r>
          </w:p>
          <w:p w:rsidR="000F1E45" w:rsidRDefault="000F1E45" w:rsidP="000F1E4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Lidy</w:t>
            </w:r>
            <w:proofErr w:type="spellEnd"/>
            <w:r>
              <w:t xml:space="preserve"> heeft €</w:t>
            </w:r>
            <w:r>
              <w:t>7</w:t>
            </w:r>
            <w:r>
              <w:t>5 - het bedrag dat u eerst had ingevuld.</w:t>
            </w:r>
          </w:p>
          <w:p w:rsidR="000F1E45" w:rsidRDefault="000F1E45" w:rsidP="000F1E4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Sietse</w:t>
            </w:r>
            <w:proofErr w:type="spellEnd"/>
            <w:r>
              <w:t xml:space="preserve"> heeft €</w:t>
            </w:r>
            <w:r>
              <w:t>50</w:t>
            </w:r>
            <w:r>
              <w:t xml:space="preserve"> - het bedrag dat u eerst had ingevuld.</w:t>
            </w:r>
          </w:p>
        </w:tc>
        <w:tc>
          <w:tcPr>
            <w:tcW w:w="1666" w:type="dxa"/>
          </w:tcPr>
          <w:p w:rsidR="00CE64B9" w:rsidRDefault="000F1E45">
            <w:r>
              <w:t>-</w:t>
            </w:r>
          </w:p>
        </w:tc>
        <w:tc>
          <w:tcPr>
            <w:tcW w:w="1747" w:type="dxa"/>
          </w:tcPr>
          <w:p w:rsidR="00CE64B9" w:rsidRDefault="000F1E45">
            <w:r>
              <w:t>Druk op de ren knop.</w:t>
            </w:r>
          </w:p>
          <w:p w:rsidR="000F1E45" w:rsidRDefault="000F1E45"/>
          <w:p w:rsidR="000F1E45" w:rsidRPr="00925BC6" w:rsidRDefault="000F1E45">
            <w:pPr>
              <w:rPr>
                <w:i/>
              </w:rPr>
            </w:pPr>
            <w:r w:rsidRPr="00925BC6">
              <w:rPr>
                <w:i/>
              </w:rPr>
              <w:t>De hazen zullen van rechts naar links rennen en de muziek zal beginnen met af te spelen. En de winnende haas maakt een backflip, en het geld wordt bijgewerkt.</w:t>
            </w:r>
          </w:p>
        </w:tc>
        <w:tc>
          <w:tcPr>
            <w:tcW w:w="2096" w:type="dxa"/>
          </w:tcPr>
          <w:p w:rsidR="00CE64B9" w:rsidRDefault="000F1E45" w:rsidP="000F1E45">
            <w:pPr>
              <w:pStyle w:val="ListParagraph"/>
              <w:numPr>
                <w:ilvl w:val="0"/>
                <w:numId w:val="1"/>
              </w:numPr>
            </w:pPr>
            <w:r>
              <w:t>Rennen de hazen op een gewenste snelheid?</w:t>
            </w:r>
          </w:p>
          <w:p w:rsidR="000F1E45" w:rsidRDefault="000F1E45" w:rsidP="000F1E45">
            <w:pPr>
              <w:pStyle w:val="ListParagraph"/>
              <w:numPr>
                <w:ilvl w:val="0"/>
                <w:numId w:val="1"/>
              </w:numPr>
            </w:pPr>
            <w:r>
              <w:t>Is de muziekkeuze goed?</w:t>
            </w:r>
          </w:p>
          <w:p w:rsidR="000F1E45" w:rsidRDefault="000F1E45" w:rsidP="000F1E45">
            <w:pPr>
              <w:pStyle w:val="ListParagraph"/>
              <w:numPr>
                <w:ilvl w:val="0"/>
                <w:numId w:val="1"/>
              </w:numPr>
            </w:pPr>
            <w:r>
              <w:t>Wordt de backflip goed uitgevoerd?</w:t>
            </w:r>
          </w:p>
          <w:p w:rsidR="000F1E45" w:rsidRDefault="000F1E45" w:rsidP="000F1E45">
            <w:pPr>
              <w:pStyle w:val="ListParagraph"/>
            </w:pPr>
          </w:p>
        </w:tc>
        <w:tc>
          <w:tcPr>
            <w:tcW w:w="1666" w:type="dxa"/>
          </w:tcPr>
          <w:p w:rsidR="00CE64B9" w:rsidRDefault="00CE64B9"/>
        </w:tc>
      </w:tr>
      <w:tr w:rsidR="000F1E45" w:rsidTr="000F1E45">
        <w:tc>
          <w:tcPr>
            <w:tcW w:w="2175" w:type="dxa"/>
          </w:tcPr>
          <w:p w:rsidR="000F1E45" w:rsidRDefault="000F1E45" w:rsidP="000F1E4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lastRenderedPageBreak/>
              <w:t>Fer</w:t>
            </w:r>
            <w:proofErr w:type="spellEnd"/>
            <w:r>
              <w:t xml:space="preserve"> heeft zoveel geld, ligt eraan of hij de weddenschap won.</w:t>
            </w:r>
          </w:p>
          <w:p w:rsidR="000F1E45" w:rsidRDefault="000F1E45" w:rsidP="000F1E4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Lidy</w:t>
            </w:r>
            <w:proofErr w:type="spellEnd"/>
            <w:r>
              <w:t xml:space="preserve"> heef</w:t>
            </w:r>
            <w:r>
              <w:t>t zoveel geld, ligt eraan of zij</w:t>
            </w:r>
            <w:r>
              <w:t xml:space="preserve"> de weddenschap won.</w:t>
            </w:r>
          </w:p>
          <w:p w:rsidR="000F1E45" w:rsidRDefault="000F1E45" w:rsidP="000F1E4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Sietse</w:t>
            </w:r>
            <w:proofErr w:type="spellEnd"/>
            <w:r>
              <w:t xml:space="preserve"> heeft zoveel geld, ligt eraan of hij de weddenschap won.</w:t>
            </w:r>
          </w:p>
        </w:tc>
        <w:tc>
          <w:tcPr>
            <w:tcW w:w="1666" w:type="dxa"/>
          </w:tcPr>
          <w:p w:rsidR="000F1E45" w:rsidRDefault="000F1E45" w:rsidP="000F1E45">
            <w:r>
              <w:t>-</w:t>
            </w:r>
          </w:p>
        </w:tc>
        <w:tc>
          <w:tcPr>
            <w:tcW w:w="1747" w:type="dxa"/>
          </w:tcPr>
          <w:p w:rsidR="000F1E45" w:rsidRDefault="000F1E45" w:rsidP="000F1E45">
            <w:r>
              <w:t>Druk op de resetknop.</w:t>
            </w:r>
          </w:p>
          <w:p w:rsidR="000F1E45" w:rsidRDefault="000F1E45" w:rsidP="000F1E45"/>
          <w:p w:rsidR="000F1E45" w:rsidRDefault="000F1E45" w:rsidP="000F1E45">
            <w:pPr>
              <w:rPr>
                <w:i/>
              </w:rPr>
            </w:pPr>
            <w:r>
              <w:rPr>
                <w:i/>
              </w:rPr>
              <w:t>De hazen zullen naar hun oorspronkelijke positie gaan.</w:t>
            </w:r>
          </w:p>
          <w:p w:rsidR="000F1E45" w:rsidRDefault="000F1E45" w:rsidP="000F1E45">
            <w:pPr>
              <w:rPr>
                <w:i/>
              </w:rPr>
            </w:pPr>
          </w:p>
          <w:p w:rsidR="000F1E45" w:rsidRDefault="000F1E45" w:rsidP="000F1E45">
            <w:r>
              <w:t>Druk op bestand &gt; Reset Alles</w:t>
            </w:r>
          </w:p>
          <w:p w:rsidR="000F1E45" w:rsidRDefault="000F1E45" w:rsidP="000F1E45"/>
          <w:p w:rsidR="000F1E45" w:rsidRPr="000F1E45" w:rsidRDefault="000F1E45" w:rsidP="000F1E45">
            <w:pPr>
              <w:rPr>
                <w:i/>
              </w:rPr>
            </w:pPr>
            <w:r>
              <w:rPr>
                <w:i/>
              </w:rPr>
              <w:t>Het gehele programma wordt opnieuw opgestart en het geld wordt gereset.</w:t>
            </w:r>
          </w:p>
        </w:tc>
        <w:tc>
          <w:tcPr>
            <w:tcW w:w="2096" w:type="dxa"/>
          </w:tcPr>
          <w:p w:rsidR="000F1E45" w:rsidRDefault="000F1E45" w:rsidP="000F1E45">
            <w:pPr>
              <w:pStyle w:val="ListParagraph"/>
              <w:numPr>
                <w:ilvl w:val="0"/>
                <w:numId w:val="1"/>
              </w:numPr>
            </w:pPr>
            <w:r>
              <w:t>Bij de full reset, wordt het geld goed gereset?</w:t>
            </w:r>
          </w:p>
        </w:tc>
        <w:tc>
          <w:tcPr>
            <w:tcW w:w="1666" w:type="dxa"/>
          </w:tcPr>
          <w:p w:rsidR="000F1E45" w:rsidRDefault="000F1E45" w:rsidP="000F1E45"/>
        </w:tc>
      </w:tr>
    </w:tbl>
    <w:p w:rsidR="00EB2EFE" w:rsidRDefault="00EB2EFE"/>
    <w:sectPr w:rsidR="00EB2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721E83"/>
    <w:multiLevelType w:val="hybridMultilevel"/>
    <w:tmpl w:val="BFBADB98"/>
    <w:lvl w:ilvl="0" w:tplc="6A3AA8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4B9"/>
    <w:rsid w:val="000F1E45"/>
    <w:rsid w:val="001169F4"/>
    <w:rsid w:val="00925BC6"/>
    <w:rsid w:val="00AA44B1"/>
    <w:rsid w:val="00C46FBB"/>
    <w:rsid w:val="00CE64B9"/>
    <w:rsid w:val="00EB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A7895D-B1D7-4969-A4D9-8477556F9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E64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CE64B9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CE64B9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CE64B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E64B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E64B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E64B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kke%20Trommelen\AppData\Roaming\Microsoft\Templates\Single%20spaced%20(blank)(5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(blank)(5)</Template>
  <TotalTime>1213</TotalTime>
  <Pages>3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Okke Trommelen</dc:creator>
  <cp:keywords/>
  <dc:description/>
  <cp:lastModifiedBy>Okke Trommelen</cp:lastModifiedBy>
  <cp:revision>2</cp:revision>
  <dcterms:created xsi:type="dcterms:W3CDTF">2015-03-30T11:45:00Z</dcterms:created>
  <dcterms:modified xsi:type="dcterms:W3CDTF">2015-03-31T07:58:00Z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