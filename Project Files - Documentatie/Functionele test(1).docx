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FE" w:rsidRDefault="0051281E" w:rsidP="000905A4">
      <w:pPr>
        <w:jc w:val="center"/>
        <w:rPr>
          <w:sz w:val="40"/>
          <w:u w:val="single"/>
        </w:rPr>
      </w:pPr>
      <w:r>
        <w:rPr>
          <w:sz w:val="40"/>
          <w:u w:val="single"/>
        </w:rPr>
        <w:t>Functionele</w:t>
      </w:r>
      <w:r w:rsidR="000905A4">
        <w:rPr>
          <w:sz w:val="40"/>
          <w:u w:val="single"/>
        </w:rPr>
        <w:t xml:space="preserve"> “De Gokkers”</w:t>
      </w:r>
    </w:p>
    <w:p w:rsidR="000905A4" w:rsidRDefault="000905A4" w:rsidP="000905A4">
      <w:pPr>
        <w:jc w:val="center"/>
        <w:rPr>
          <w:i/>
          <w:sz w:val="24"/>
        </w:rPr>
      </w:pPr>
      <w:r>
        <w:rPr>
          <w:i/>
          <w:sz w:val="24"/>
        </w:rPr>
        <w:t>Gemaakt door:</w:t>
      </w:r>
    </w:p>
    <w:p w:rsidR="000905A4" w:rsidRDefault="000905A4" w:rsidP="000905A4">
      <w:pPr>
        <w:jc w:val="center"/>
        <w:rPr>
          <w:sz w:val="28"/>
        </w:rPr>
      </w:pPr>
      <w:r>
        <w:rPr>
          <w:sz w:val="28"/>
        </w:rPr>
        <w:t>Okke Trommelen, Floris van Londen en Tom Smits</w:t>
      </w:r>
    </w:p>
    <w:p w:rsidR="000905A4" w:rsidRDefault="000905A4" w:rsidP="000905A4">
      <w:pPr>
        <w:jc w:val="center"/>
        <w:rPr>
          <w:i/>
          <w:sz w:val="24"/>
        </w:rPr>
      </w:pPr>
      <w:r>
        <w:rPr>
          <w:i/>
          <w:sz w:val="24"/>
        </w:rPr>
        <w:t>Groep 7</w:t>
      </w:r>
    </w:p>
    <w:p w:rsidR="000905A4" w:rsidRDefault="000905A4" w:rsidP="000905A4">
      <w:pPr>
        <w:rPr>
          <w:sz w:val="28"/>
        </w:rPr>
      </w:pPr>
    </w:p>
    <w:p w:rsidR="000905A4" w:rsidRDefault="000905A4" w:rsidP="000905A4">
      <w:pPr>
        <w:rPr>
          <w:sz w:val="28"/>
        </w:rPr>
      </w:pPr>
      <w:r>
        <w:rPr>
          <w:sz w:val="28"/>
        </w:rPr>
        <w:t>Naam tester</w:t>
      </w:r>
      <w:proofErr w:type="gramStart"/>
      <w:r>
        <w:rPr>
          <w:sz w:val="28"/>
        </w:rPr>
        <w:t>:____________________________</w:t>
      </w:r>
      <w:proofErr w:type="gramEnd"/>
    </w:p>
    <w:p w:rsidR="000905A4" w:rsidRDefault="000905A4" w:rsidP="000905A4">
      <w:pPr>
        <w:rPr>
          <w:sz w:val="28"/>
        </w:rPr>
      </w:pPr>
      <w:r>
        <w:rPr>
          <w:sz w:val="28"/>
        </w:rPr>
        <w:t>Groep tester</w:t>
      </w:r>
      <w:proofErr w:type="gramStart"/>
      <w:r>
        <w:rPr>
          <w:sz w:val="28"/>
        </w:rPr>
        <w:t>:___</w:t>
      </w:r>
      <w:proofErr w:type="gramEnd"/>
    </w:p>
    <w:p w:rsidR="000905A4" w:rsidRDefault="000905A4" w:rsidP="000905A4">
      <w:pPr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Is de </w:t>
      </w:r>
      <w:proofErr w:type="spellStart"/>
      <w:r>
        <w:rPr>
          <w:sz w:val="28"/>
        </w:rPr>
        <w:t>layout</w:t>
      </w:r>
      <w:proofErr w:type="spellEnd"/>
      <w:r>
        <w:rPr>
          <w:sz w:val="28"/>
        </w:rPr>
        <w:t xml:space="preserve"> duidelijk?</w:t>
      </w:r>
    </w:p>
    <w:p w:rsidR="000905A4" w:rsidRDefault="000905A4" w:rsidP="000905A4">
      <w:pPr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de tekst in het programma in het Nederlands geschreven?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Kan je meer dan €15,- en minder dan </w:t>
      </w:r>
      <w:r>
        <w:rPr>
          <w:sz w:val="28"/>
        </w:rPr>
        <w:t>€</w:t>
      </w:r>
      <w:r>
        <w:rPr>
          <w:sz w:val="28"/>
        </w:rPr>
        <w:t>5</w:t>
      </w:r>
      <w:proofErr w:type="gramStart"/>
      <w:r>
        <w:rPr>
          <w:sz w:val="28"/>
        </w:rPr>
        <w:t>,-</w:t>
      </w:r>
      <w:proofErr w:type="gramEnd"/>
      <w:r>
        <w:rPr>
          <w:sz w:val="28"/>
        </w:rPr>
        <w:t xml:space="preserve"> inzetten?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Kan je op de Ren knop drukken voordat alle weddenschappen zijn geplaatst?</w:t>
      </w:r>
      <w:r w:rsidR="000905A4">
        <w:rPr>
          <w:sz w:val="28"/>
        </w:rPr>
        <w:t>.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Hoor je de muziek als de race begint?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Wordt het geld goed bijgewerkt wanneer er ingezet wordt of als er uitbetaald wordt?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Zijn er hazen in plaats van honden?</w:t>
      </w:r>
      <w:r w:rsidR="000905A4">
        <w:rPr>
          <w:sz w:val="28"/>
        </w:rPr>
        <w:t>.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Lopen de hazen van rechts naar links in plaats van links naar rechts</w:t>
      </w:r>
      <w:r w:rsidR="000905A4">
        <w:rPr>
          <w:sz w:val="28"/>
        </w:rPr>
        <w:t>?</w:t>
      </w:r>
    </w:p>
    <w:p w:rsidR="0051281E" w:rsidRPr="0051281E" w:rsidRDefault="0051281E" w:rsidP="0051281E">
      <w:pPr>
        <w:pStyle w:val="ListParagraph"/>
        <w:rPr>
          <w:sz w:val="28"/>
        </w:rPr>
      </w:pPr>
    </w:p>
    <w:p w:rsidR="0051281E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Doet de winnende haas een backflip?</w:t>
      </w:r>
    </w:p>
    <w:p w:rsidR="0051281E" w:rsidRPr="0051281E" w:rsidRDefault="0051281E" w:rsidP="0051281E">
      <w:pPr>
        <w:pStyle w:val="ListParagraph"/>
        <w:rPr>
          <w:sz w:val="28"/>
        </w:rPr>
      </w:pPr>
    </w:p>
    <w:p w:rsidR="0051281E" w:rsidRDefault="0051281E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Als er op de resetknop gedrukt wordt, worden de hazen dan </w:t>
      </w:r>
      <w:r w:rsidR="00623D51">
        <w:rPr>
          <w:sz w:val="28"/>
        </w:rPr>
        <w:t>op de goede plek terug gezet?</w:t>
      </w:r>
      <w:bookmarkStart w:id="0" w:name="_GoBack"/>
      <w:bookmarkEnd w:id="0"/>
    </w:p>
    <w:p w:rsidR="002E436F" w:rsidRPr="002E436F" w:rsidRDefault="002E436F" w:rsidP="002E436F">
      <w:pPr>
        <w:pStyle w:val="ListParagraph"/>
        <w:rPr>
          <w:sz w:val="28"/>
        </w:rPr>
      </w:pPr>
    </w:p>
    <w:p w:rsidR="002E436F" w:rsidRDefault="002E436F" w:rsidP="002E436F">
      <w:pPr>
        <w:rPr>
          <w:sz w:val="28"/>
        </w:rPr>
      </w:pPr>
    </w:p>
    <w:p w:rsidR="002E436F" w:rsidRDefault="002E436F" w:rsidP="002E436F">
      <w:pPr>
        <w:rPr>
          <w:sz w:val="28"/>
        </w:rPr>
      </w:pPr>
      <w:r>
        <w:rPr>
          <w:sz w:val="28"/>
        </w:rPr>
        <w:t>Handtekening tester:</w:t>
      </w:r>
    </w:p>
    <w:p w:rsidR="002E436F" w:rsidRDefault="002E436F" w:rsidP="002E436F">
      <w:pPr>
        <w:rPr>
          <w:sz w:val="28"/>
        </w:rPr>
      </w:pPr>
    </w:p>
    <w:p w:rsidR="002E436F" w:rsidRDefault="002E436F" w:rsidP="002E436F">
      <w:pPr>
        <w:rPr>
          <w:sz w:val="28"/>
        </w:rPr>
      </w:pPr>
    </w:p>
    <w:p w:rsidR="002E436F" w:rsidRPr="002E436F" w:rsidRDefault="002E436F" w:rsidP="002E436F">
      <w:pPr>
        <w:rPr>
          <w:sz w:val="28"/>
        </w:rPr>
      </w:pPr>
      <w:r>
        <w:rPr>
          <w:sz w:val="28"/>
        </w:rPr>
        <w:t>______________________</w:t>
      </w:r>
    </w:p>
    <w:sectPr w:rsidR="002E436F" w:rsidRPr="002E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06317"/>
    <w:multiLevelType w:val="hybridMultilevel"/>
    <w:tmpl w:val="456A7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A4"/>
    <w:rsid w:val="000905A4"/>
    <w:rsid w:val="001169F4"/>
    <w:rsid w:val="002E436F"/>
    <w:rsid w:val="0051281E"/>
    <w:rsid w:val="00623D51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90881-6023-456C-80C4-8D52CF3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2</cp:revision>
  <dcterms:created xsi:type="dcterms:W3CDTF">2015-03-26T08:43:00Z</dcterms:created>
  <dcterms:modified xsi:type="dcterms:W3CDTF">2015-03-26T08:43:00Z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