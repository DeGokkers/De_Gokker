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FE" w:rsidRDefault="008F00ED" w:rsidP="000905A4">
      <w:pPr>
        <w:jc w:val="center"/>
        <w:rPr>
          <w:sz w:val="40"/>
          <w:u w:val="single"/>
        </w:rPr>
      </w:pPr>
      <w:r>
        <w:rPr>
          <w:sz w:val="40"/>
          <w:u w:val="single"/>
        </w:rPr>
        <w:t>Technische</w:t>
      </w:r>
      <w:bookmarkStart w:id="0" w:name="_GoBack"/>
      <w:bookmarkEnd w:id="0"/>
      <w:r w:rsidR="000905A4">
        <w:rPr>
          <w:sz w:val="40"/>
          <w:u w:val="single"/>
        </w:rPr>
        <w:t xml:space="preserve"> “De Gokkers”</w:t>
      </w:r>
    </w:p>
    <w:p w:rsidR="000905A4" w:rsidRDefault="000905A4" w:rsidP="000905A4">
      <w:pPr>
        <w:jc w:val="center"/>
        <w:rPr>
          <w:i/>
          <w:sz w:val="24"/>
        </w:rPr>
      </w:pPr>
      <w:r>
        <w:rPr>
          <w:i/>
          <w:sz w:val="24"/>
        </w:rPr>
        <w:t>Gemaakt door:</w:t>
      </w:r>
    </w:p>
    <w:p w:rsidR="000905A4" w:rsidRDefault="000905A4" w:rsidP="000905A4">
      <w:pPr>
        <w:jc w:val="center"/>
        <w:rPr>
          <w:sz w:val="28"/>
        </w:rPr>
      </w:pPr>
      <w:r>
        <w:rPr>
          <w:sz w:val="28"/>
        </w:rPr>
        <w:t>Okke Trommelen, Floris van Londen en Tom Smits</w:t>
      </w:r>
    </w:p>
    <w:p w:rsidR="000905A4" w:rsidRDefault="000905A4" w:rsidP="000905A4">
      <w:pPr>
        <w:jc w:val="center"/>
        <w:rPr>
          <w:i/>
          <w:sz w:val="24"/>
        </w:rPr>
      </w:pPr>
      <w:r>
        <w:rPr>
          <w:i/>
          <w:sz w:val="24"/>
        </w:rPr>
        <w:t>Groep 7</w:t>
      </w:r>
    </w:p>
    <w:p w:rsidR="000905A4" w:rsidRDefault="000905A4" w:rsidP="000905A4">
      <w:pPr>
        <w:rPr>
          <w:sz w:val="28"/>
        </w:rPr>
      </w:pPr>
    </w:p>
    <w:p w:rsidR="000905A4" w:rsidRDefault="000905A4" w:rsidP="000905A4">
      <w:pPr>
        <w:rPr>
          <w:sz w:val="28"/>
        </w:rPr>
      </w:pPr>
      <w:r>
        <w:rPr>
          <w:sz w:val="28"/>
        </w:rPr>
        <w:t>Naam tester</w:t>
      </w:r>
      <w:proofErr w:type="gramStart"/>
      <w:r>
        <w:rPr>
          <w:sz w:val="28"/>
        </w:rPr>
        <w:t>:____________________________</w:t>
      </w:r>
      <w:proofErr w:type="gramEnd"/>
    </w:p>
    <w:p w:rsidR="000905A4" w:rsidRDefault="000905A4" w:rsidP="000905A4">
      <w:pPr>
        <w:rPr>
          <w:sz w:val="28"/>
        </w:rPr>
      </w:pPr>
      <w:r>
        <w:rPr>
          <w:sz w:val="28"/>
        </w:rPr>
        <w:t>Groep tester</w:t>
      </w:r>
      <w:proofErr w:type="gramStart"/>
      <w:r>
        <w:rPr>
          <w:sz w:val="28"/>
        </w:rPr>
        <w:t>:___</w:t>
      </w:r>
      <w:proofErr w:type="gramEnd"/>
    </w:p>
    <w:p w:rsidR="000905A4" w:rsidRDefault="000905A4" w:rsidP="000905A4">
      <w:pPr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 het programma op?</w:t>
      </w:r>
    </w:p>
    <w:p w:rsidR="000905A4" w:rsidRDefault="000905A4" w:rsidP="000905A4">
      <w:pPr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Worden de objecten op de juiste plaats aangeroepen?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Hebben de variabelen en de methodes een logische naam?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Er wordt gebruikt gemaakt van arrays.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Code is in het Engels geschreven.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 methodes Run en </w:t>
      </w:r>
      <w:proofErr w:type="spellStart"/>
      <w:r>
        <w:rPr>
          <w:sz w:val="28"/>
        </w:rPr>
        <w:t>TakeStartingPosition</w:t>
      </w:r>
      <w:proofErr w:type="spellEnd"/>
      <w:r>
        <w:rPr>
          <w:sz w:val="28"/>
        </w:rPr>
        <w:t xml:space="preserve"> zijn goed aangemaakt.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 code is duidelijk leesbaar.</w:t>
      </w:r>
    </w:p>
    <w:p w:rsidR="000905A4" w:rsidRPr="000905A4" w:rsidRDefault="000905A4" w:rsidP="000905A4">
      <w:pPr>
        <w:pStyle w:val="ListParagraph"/>
        <w:rPr>
          <w:sz w:val="28"/>
        </w:rPr>
      </w:pPr>
    </w:p>
    <w:p w:rsidR="000905A4" w:rsidRDefault="000905A4" w:rsidP="000905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Zijn er nog enige opmerkingen?</w:t>
      </w:r>
    </w:p>
    <w:p w:rsidR="002E436F" w:rsidRPr="002E436F" w:rsidRDefault="002E436F" w:rsidP="002E436F">
      <w:pPr>
        <w:pStyle w:val="ListParagraph"/>
        <w:rPr>
          <w:sz w:val="28"/>
        </w:rPr>
      </w:pPr>
    </w:p>
    <w:p w:rsidR="002E436F" w:rsidRDefault="002E436F" w:rsidP="002E436F">
      <w:pPr>
        <w:rPr>
          <w:sz w:val="28"/>
        </w:rPr>
      </w:pPr>
    </w:p>
    <w:p w:rsidR="002E436F" w:rsidRDefault="002E436F" w:rsidP="002E436F">
      <w:pPr>
        <w:rPr>
          <w:sz w:val="28"/>
        </w:rPr>
      </w:pPr>
      <w:r>
        <w:rPr>
          <w:sz w:val="28"/>
        </w:rPr>
        <w:t>Handtekening tester:</w:t>
      </w:r>
    </w:p>
    <w:p w:rsidR="002E436F" w:rsidRDefault="002E436F" w:rsidP="002E436F">
      <w:pPr>
        <w:rPr>
          <w:sz w:val="28"/>
        </w:rPr>
      </w:pPr>
    </w:p>
    <w:p w:rsidR="002E436F" w:rsidRDefault="002E436F" w:rsidP="002E436F">
      <w:pPr>
        <w:rPr>
          <w:sz w:val="28"/>
        </w:rPr>
      </w:pPr>
    </w:p>
    <w:p w:rsidR="002E436F" w:rsidRPr="002E436F" w:rsidRDefault="002E436F" w:rsidP="002E436F">
      <w:pPr>
        <w:rPr>
          <w:sz w:val="28"/>
        </w:rPr>
      </w:pPr>
      <w:r>
        <w:rPr>
          <w:sz w:val="28"/>
        </w:rPr>
        <w:t>______________________</w:t>
      </w:r>
    </w:p>
    <w:sectPr w:rsidR="002E436F" w:rsidRPr="002E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A4"/>
    <w:rsid w:val="000905A4"/>
    <w:rsid w:val="001169F4"/>
    <w:rsid w:val="002E436F"/>
    <w:rsid w:val="0051281E"/>
    <w:rsid w:val="00623D51"/>
    <w:rsid w:val="008F00ED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90881-6023-456C-80C4-8D52CF3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2</cp:revision>
  <dcterms:created xsi:type="dcterms:W3CDTF">2015-03-26T08:43:00Z</dcterms:created>
  <dcterms:modified xsi:type="dcterms:W3CDTF">2015-03-26T08:43:00Z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