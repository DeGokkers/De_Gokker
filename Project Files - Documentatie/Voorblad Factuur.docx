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E45" w:rsidRDefault="000F1E45"/>
    <w:p w:rsidR="000F1E45" w:rsidRDefault="000F1E45"/>
    <w:p w:rsidR="00AA44B1" w:rsidRDefault="00AA44B1" w:rsidP="000F1E45">
      <w:pPr>
        <w:jc w:val="center"/>
        <w:rPr>
          <w:sz w:val="52"/>
          <w:u w:val="single"/>
        </w:rPr>
      </w:pPr>
    </w:p>
    <w:p w:rsidR="00AA44B1" w:rsidRDefault="00AA44B1" w:rsidP="000F1E45">
      <w:pPr>
        <w:jc w:val="center"/>
        <w:rPr>
          <w:sz w:val="52"/>
          <w:u w:val="single"/>
        </w:rPr>
      </w:pPr>
    </w:p>
    <w:p w:rsidR="00AA44B1" w:rsidRDefault="00AA44B1" w:rsidP="000F1E45">
      <w:pPr>
        <w:jc w:val="center"/>
        <w:rPr>
          <w:sz w:val="52"/>
          <w:u w:val="single"/>
        </w:rPr>
      </w:pPr>
    </w:p>
    <w:p w:rsidR="00AA44B1" w:rsidRDefault="00AA44B1" w:rsidP="000F1E45">
      <w:pPr>
        <w:jc w:val="center"/>
        <w:rPr>
          <w:sz w:val="52"/>
          <w:u w:val="single"/>
        </w:rPr>
      </w:pPr>
    </w:p>
    <w:p w:rsidR="00AA44B1" w:rsidRDefault="00AA44B1" w:rsidP="000F1E45">
      <w:pPr>
        <w:jc w:val="center"/>
        <w:rPr>
          <w:sz w:val="52"/>
          <w:u w:val="single"/>
        </w:rPr>
      </w:pPr>
    </w:p>
    <w:p w:rsidR="00AA44B1" w:rsidRDefault="00AA44B1" w:rsidP="000F1E45">
      <w:pPr>
        <w:jc w:val="center"/>
        <w:rPr>
          <w:sz w:val="52"/>
          <w:u w:val="single"/>
        </w:rPr>
      </w:pPr>
    </w:p>
    <w:p w:rsidR="00AA44B1" w:rsidRDefault="00AA44B1" w:rsidP="000F1E45">
      <w:pPr>
        <w:jc w:val="center"/>
        <w:rPr>
          <w:sz w:val="52"/>
          <w:u w:val="single"/>
        </w:rPr>
      </w:pPr>
    </w:p>
    <w:p w:rsidR="000F1E45" w:rsidRDefault="00CB7E82" w:rsidP="000F1E45">
      <w:pPr>
        <w:jc w:val="center"/>
        <w:rPr>
          <w:sz w:val="52"/>
          <w:u w:val="single"/>
        </w:rPr>
      </w:pPr>
      <w:r>
        <w:rPr>
          <w:sz w:val="52"/>
          <w:u w:val="single"/>
        </w:rPr>
        <w:t>Factuur</w:t>
      </w:r>
      <w:bookmarkStart w:id="0" w:name="_GoBack"/>
      <w:bookmarkEnd w:id="0"/>
      <w:r w:rsidR="000F1E45">
        <w:rPr>
          <w:sz w:val="52"/>
          <w:u w:val="single"/>
        </w:rPr>
        <w:t xml:space="preserve"> “De Gokkers”</w:t>
      </w:r>
    </w:p>
    <w:p w:rsidR="000F1E45" w:rsidRDefault="00925BC6" w:rsidP="000F1E45">
      <w:pPr>
        <w:jc w:val="center"/>
        <w:rPr>
          <w:i/>
          <w:sz w:val="36"/>
        </w:rPr>
      </w:pPr>
      <w:r>
        <w:rPr>
          <w:i/>
          <w:sz w:val="36"/>
        </w:rPr>
        <w:t>Door groep 7</w:t>
      </w:r>
    </w:p>
    <w:p w:rsidR="000F1E45" w:rsidRPr="00925BC6" w:rsidRDefault="00925BC6" w:rsidP="00925BC6">
      <w:pPr>
        <w:jc w:val="center"/>
        <w:rPr>
          <w:i/>
          <w:sz w:val="36"/>
        </w:rPr>
      </w:pPr>
      <w:r>
        <w:rPr>
          <w:i/>
          <w:sz w:val="36"/>
        </w:rPr>
        <w:t>Okke Trommelen, Floris van Londen en Tom Smits</w:t>
      </w:r>
    </w:p>
    <w:p w:rsidR="000F1E45" w:rsidRDefault="000F1E45"/>
    <w:p w:rsidR="00AA44B1" w:rsidRDefault="00AA44B1"/>
    <w:p w:rsidR="00AA44B1" w:rsidRDefault="00AA44B1"/>
    <w:p w:rsidR="00AA44B1" w:rsidRDefault="00AA44B1"/>
    <w:p w:rsidR="00AA44B1" w:rsidRDefault="00AA44B1"/>
    <w:p w:rsidR="00AA44B1" w:rsidRDefault="00AA44B1"/>
    <w:p w:rsidR="00AA44B1" w:rsidRDefault="00AA44B1"/>
    <w:p w:rsidR="00AA44B1" w:rsidRDefault="00AA44B1"/>
    <w:p w:rsidR="00AA44B1" w:rsidRDefault="00AA44B1"/>
    <w:p w:rsidR="00AA44B1" w:rsidRDefault="00AA44B1"/>
    <w:p w:rsidR="00AA44B1" w:rsidRDefault="00AA44B1"/>
    <w:p w:rsidR="00AA44B1" w:rsidRDefault="00AA44B1"/>
    <w:p w:rsidR="00C46FBB" w:rsidRDefault="00C46FBB"/>
    <w:p w:rsidR="00C46FBB" w:rsidRDefault="00C46FBB"/>
    <w:p w:rsidR="00C46FBB" w:rsidRDefault="00C46FBB"/>
    <w:p w:rsidR="00C46FBB" w:rsidRDefault="00C46FBB"/>
    <w:p w:rsidR="00AA44B1" w:rsidRDefault="00AA44B1"/>
    <w:p w:rsidR="00AA44B1" w:rsidRDefault="00AA44B1"/>
    <w:p w:rsidR="00AA44B1" w:rsidRDefault="00AA44B1"/>
    <w:p w:rsidR="00AA44B1" w:rsidRDefault="00AA44B1"/>
    <w:p w:rsidR="000F1E45" w:rsidRDefault="000F1E45"/>
    <w:p w:rsidR="000F1E45" w:rsidRDefault="000F1E45"/>
    <w:p w:rsidR="004A795D" w:rsidRPr="004A795D" w:rsidRDefault="004A795D" w:rsidP="00961BA8">
      <w:pPr>
        <w:pStyle w:val="NoSpacing"/>
        <w:rPr>
          <w:sz w:val="28"/>
        </w:rPr>
      </w:pPr>
    </w:p>
    <w:sectPr w:rsidR="004A795D" w:rsidRPr="004A795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31F" w:rsidRDefault="00B0331F" w:rsidP="004A795D">
      <w:r>
        <w:separator/>
      </w:r>
    </w:p>
  </w:endnote>
  <w:endnote w:type="continuationSeparator" w:id="0">
    <w:p w:rsidR="00B0331F" w:rsidRDefault="00B0331F" w:rsidP="004A7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C09" w:rsidRDefault="002C2C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31F" w:rsidRDefault="00B0331F" w:rsidP="004A795D">
      <w:r>
        <w:separator/>
      </w:r>
    </w:p>
  </w:footnote>
  <w:footnote w:type="continuationSeparator" w:id="0">
    <w:p w:rsidR="00B0331F" w:rsidRDefault="00B0331F" w:rsidP="004A7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03680"/>
    <w:multiLevelType w:val="hybridMultilevel"/>
    <w:tmpl w:val="07F484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721E83"/>
    <w:multiLevelType w:val="hybridMultilevel"/>
    <w:tmpl w:val="BFBADB98"/>
    <w:lvl w:ilvl="0" w:tplc="6A3AA8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E60B49"/>
    <w:multiLevelType w:val="hybridMultilevel"/>
    <w:tmpl w:val="3A4CFC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B9"/>
    <w:rsid w:val="000F1E45"/>
    <w:rsid w:val="001169F4"/>
    <w:rsid w:val="002C2C09"/>
    <w:rsid w:val="004A795D"/>
    <w:rsid w:val="00536687"/>
    <w:rsid w:val="00925BC6"/>
    <w:rsid w:val="00961BA8"/>
    <w:rsid w:val="00AA44B1"/>
    <w:rsid w:val="00B0331F"/>
    <w:rsid w:val="00B720D9"/>
    <w:rsid w:val="00C46FBB"/>
    <w:rsid w:val="00CB7E82"/>
    <w:rsid w:val="00CE64B9"/>
    <w:rsid w:val="00E32BE8"/>
    <w:rsid w:val="00EB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7895D-B1D7-4969-A4D9-8477556F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E64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E64B9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E64B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CE64B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E64B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E64B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E64B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961BA8"/>
    <w:rPr>
      <w:lang w:val="nl-N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A79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A795D"/>
    <w:rPr>
      <w:sz w:val="20"/>
      <w:szCs w:val="20"/>
      <w:lang w:val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4A79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C2C0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C09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2C2C0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C09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kke%20Trommelen\AppData\Roaming\Microsoft\Templates\Single%20spaced%20(blank)(5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D365AF-B01E-47EA-B915-318A29DD9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(blank)(5)</Template>
  <TotalTime>0</TotalTime>
  <Pages>1</Pages>
  <Words>18</Words>
  <Characters>95</Characters>
  <Application>Microsoft Office Word</Application>
  <DocSecurity>0</DocSecurity>
  <Lines>19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Okke Trommelen</dc:creator>
  <cp:keywords/>
  <dc:description/>
  <cp:lastModifiedBy>Okke Trommelen</cp:lastModifiedBy>
  <cp:revision>2</cp:revision>
  <dcterms:created xsi:type="dcterms:W3CDTF">2015-03-31T09:50:00Z</dcterms:created>
  <dcterms:modified xsi:type="dcterms:W3CDTF">2015-03-31T09:50:00Z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