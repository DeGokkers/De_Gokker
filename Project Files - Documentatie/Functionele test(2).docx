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BC" w:rsidRPr="00AF4DBC" w:rsidRDefault="00AF4DBC" w:rsidP="00AF4DBC">
      <w:pPr>
        <w:jc w:val="center"/>
        <w:rPr>
          <w:sz w:val="36"/>
          <w:u w:val="single"/>
          <w:lang w:val="nl-NL"/>
        </w:rPr>
      </w:pPr>
      <w:r w:rsidRPr="00AF4DBC">
        <w:rPr>
          <w:sz w:val="36"/>
          <w:u w:val="single"/>
          <w:lang w:val="nl-NL"/>
        </w:rPr>
        <w:t>Functionele</w:t>
      </w:r>
      <w:r>
        <w:rPr>
          <w:sz w:val="36"/>
          <w:u w:val="single"/>
          <w:lang w:val="nl-NL"/>
        </w:rPr>
        <w:t xml:space="preserve"> test</w:t>
      </w:r>
      <w:r w:rsidRPr="00AF4DBC">
        <w:rPr>
          <w:sz w:val="36"/>
          <w:u w:val="single"/>
          <w:lang w:val="nl-NL"/>
        </w:rPr>
        <w:t xml:space="preserve"> “De Gokkers”</w:t>
      </w:r>
    </w:p>
    <w:p w:rsidR="00AF4DBC" w:rsidRPr="002A78C5" w:rsidRDefault="00AF4DBC" w:rsidP="00AF4DBC">
      <w:pPr>
        <w:jc w:val="center"/>
        <w:rPr>
          <w:sz w:val="24"/>
          <w:u w:val="single"/>
          <w:lang w:val="nl-NL"/>
        </w:rPr>
      </w:pPr>
      <w:r w:rsidRPr="002A78C5">
        <w:rPr>
          <w:sz w:val="24"/>
          <w:u w:val="single"/>
          <w:lang w:val="nl-NL"/>
        </w:rPr>
        <w:t>Gemaakt door:</w:t>
      </w:r>
    </w:p>
    <w:p w:rsidR="00AF4DBC" w:rsidRPr="002A78C5" w:rsidRDefault="00AF4DBC" w:rsidP="00AF4DBC">
      <w:pPr>
        <w:jc w:val="center"/>
        <w:rPr>
          <w:sz w:val="28"/>
          <w:u w:val="single"/>
          <w:lang w:val="nl-NL"/>
        </w:rPr>
      </w:pPr>
      <w:r w:rsidRPr="002A78C5">
        <w:rPr>
          <w:sz w:val="28"/>
          <w:u w:val="single"/>
          <w:lang w:val="nl-NL"/>
        </w:rPr>
        <w:t>Okke Trommelen, Floris van Londen en Tom Smits</w:t>
      </w:r>
    </w:p>
    <w:p w:rsidR="00AF4DBC" w:rsidRPr="00AF4DBC" w:rsidRDefault="00AF4DBC" w:rsidP="00AF4DBC">
      <w:pPr>
        <w:jc w:val="center"/>
        <w:rPr>
          <w:i/>
          <w:sz w:val="24"/>
          <w:lang w:val="nl-NL"/>
        </w:rPr>
      </w:pPr>
      <w:r w:rsidRPr="00AF4DBC">
        <w:rPr>
          <w:i/>
          <w:sz w:val="24"/>
          <w:lang w:val="nl-NL"/>
        </w:rPr>
        <w:t>Groep 7</w:t>
      </w:r>
    </w:p>
    <w:p w:rsidR="00AF4DBC" w:rsidRPr="00AF4DBC" w:rsidRDefault="00AF4DBC" w:rsidP="00AF4DBC">
      <w:pPr>
        <w:rPr>
          <w:sz w:val="28"/>
          <w:lang w:val="nl-NL"/>
        </w:rPr>
      </w:pPr>
      <w:r w:rsidRPr="00AF4DBC">
        <w:rPr>
          <w:sz w:val="28"/>
          <w:lang w:val="nl-NL"/>
        </w:rPr>
        <w:t>Naam tester:____________________________</w:t>
      </w:r>
    </w:p>
    <w:p w:rsidR="00AF4DBC" w:rsidRDefault="00AF4DBC" w:rsidP="00AF4DBC">
      <w:pPr>
        <w:rPr>
          <w:sz w:val="28"/>
          <w:lang w:val="nl-NL"/>
        </w:rPr>
      </w:pPr>
      <w:r w:rsidRPr="00AF4DBC">
        <w:rPr>
          <w:sz w:val="28"/>
          <w:lang w:val="nl-NL"/>
        </w:rPr>
        <w:t>Groep tester:___</w:t>
      </w:r>
    </w:p>
    <w:p w:rsidR="00AF4DBC" w:rsidRPr="00AF4DBC" w:rsidRDefault="00AF4DBC" w:rsidP="00AF4DBC">
      <w:pPr>
        <w:rPr>
          <w:sz w:val="28"/>
          <w:lang w:val="nl-NL"/>
        </w:rPr>
      </w:pPr>
      <w:r>
        <w:rPr>
          <w:sz w:val="28"/>
          <w:lang w:val="nl-NL"/>
        </w:rPr>
        <w:t>Datum test:_____________</w:t>
      </w:r>
    </w:p>
    <w:p w:rsidR="00AF4DBC" w:rsidRDefault="00AF4DBC" w:rsidP="00AF4DBC">
      <w:pPr>
        <w:pStyle w:val="ListParagraph"/>
        <w:numPr>
          <w:ilvl w:val="0"/>
          <w:numId w:val="6"/>
        </w:numPr>
      </w:pPr>
      <w:r w:rsidRPr="00AF4DBC">
        <w:t>Is de layout duidelijk?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Is de tekst in het programma in het Nederlands geschreven?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Kan je meer dan €15,- en minder dan €5,- inzetten?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Kan je op de Ren knop drukken voordat alle weddenschappen zijn geplaatst?.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Hoor je de muziek als de race begint?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Wordt het geld goed bijgewerkt wanneer er ingezet wordt of als er uitbetaald wordt?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Zijn er hazen in plaats van honden?.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Lopen de hazen van rechts naar links in plaats van links naar rechts?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  <w:numPr>
          <w:ilvl w:val="0"/>
          <w:numId w:val="6"/>
        </w:numPr>
      </w:pPr>
      <w:r w:rsidRPr="00AF4DBC">
        <w:t>Doet de winnende haas een backflip?</w:t>
      </w:r>
    </w:p>
    <w:p w:rsidR="00AF4DBC" w:rsidRDefault="00AF4DBC" w:rsidP="00AF4DBC">
      <w:pPr>
        <w:pStyle w:val="ListParagraph"/>
      </w:pPr>
    </w:p>
    <w:p w:rsidR="00AF4DBC" w:rsidRPr="00AF4DBC" w:rsidRDefault="00AF4DBC" w:rsidP="00AF4DBC">
      <w:pPr>
        <w:pStyle w:val="ListParagraph"/>
      </w:pPr>
    </w:p>
    <w:p w:rsidR="00AF4DBC" w:rsidRDefault="00AF4DBC" w:rsidP="00AF4DBC">
      <w:pPr>
        <w:pStyle w:val="ListParagraph"/>
        <w:numPr>
          <w:ilvl w:val="0"/>
          <w:numId w:val="6"/>
        </w:numPr>
      </w:pPr>
      <w:r w:rsidRPr="00AF4DBC">
        <w:t xml:space="preserve"> Als er op de resetknop gedrukt wordt, worden de hazen dan op de goede plek terug gezet?</w:t>
      </w:r>
    </w:p>
    <w:p w:rsidR="00AF4DBC" w:rsidRPr="00AF4DBC" w:rsidRDefault="00AF4DBC" w:rsidP="00AF4DBC">
      <w:pPr>
        <w:pStyle w:val="ListParagraph"/>
      </w:pPr>
    </w:p>
    <w:p w:rsidR="002A78C5" w:rsidRDefault="00AF4DBC" w:rsidP="00AF4DBC">
      <w:r w:rsidRPr="00AF4DBC">
        <w:t>Handtekening tester:</w:t>
      </w:r>
    </w:p>
    <w:p w:rsidR="002A78C5" w:rsidRPr="00AF4DBC" w:rsidRDefault="002A78C5" w:rsidP="00AF4DBC">
      <w:bookmarkStart w:id="0" w:name="_GoBack"/>
      <w:bookmarkEnd w:id="0"/>
    </w:p>
    <w:p w:rsidR="004C42E4" w:rsidRPr="00AF4DBC" w:rsidRDefault="00AF4DBC" w:rsidP="00AF4DBC">
      <w:pPr>
        <w:rPr>
          <w:sz w:val="18"/>
        </w:rPr>
      </w:pPr>
      <w:r w:rsidRPr="00AF4DBC">
        <w:t>______________________</w:t>
      </w:r>
    </w:p>
    <w:sectPr w:rsidR="004C42E4" w:rsidRPr="00AF4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D1D" w:rsidRDefault="003A6D1D">
      <w:pPr>
        <w:spacing w:after="0" w:line="240" w:lineRule="auto"/>
      </w:pPr>
      <w:r>
        <w:separator/>
      </w:r>
    </w:p>
  </w:endnote>
  <w:endnote w:type="continuationSeparator" w:id="0">
    <w:p w:rsidR="003A6D1D" w:rsidRDefault="003A6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</w:pPr>
    <w:r>
      <w:rPr>
        <w:rStyle w:val="Standaardalinea-lettertype"/>
        <w:noProof/>
        <w:sz w:val="10"/>
        <w:szCs w:val="20"/>
        <w:lang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-4638678</wp:posOffset>
              </wp:positionH>
              <wp:positionV relativeFrom="page">
                <wp:posOffset>0</wp:posOffset>
              </wp:positionV>
              <wp:extent cx="594360" cy="8229600"/>
              <wp:effectExtent l="0" t="0" r="0" b="0"/>
              <wp:wrapNone/>
              <wp:docPr id="1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" cy="822960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rijzetekst"/>
                          </w:pPr>
                          <w:r>
                            <w:rPr>
                              <w:rStyle w:val="Standaardalinea-lettertype"/>
                              <w:szCs w:val="20"/>
                            </w:rPr>
                            <w:t>RadiusCollege Breda</w:t>
                          </w:r>
                        </w:p>
                      </w:txbxContent>
                    </wps:txbx>
                    <wps:bodyPr vert="horz" wrap="square" lIns="91440" tIns="45720" rIns="109728" bIns="13716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9" o:spid="_x0000_s1026" style="position:absolute;margin-left:-365.25pt;margin-top:0;width:46.8pt;height:9in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" filled="f" stroked="f">
              <v:textbox inset=",,8.64pt,10.8pt">
                <w:txbxContent>
                  <w:p w:rsidR="00FD5CFB" w:rsidRDefault="0058213C">
                    <w:pPr>
                      <w:pStyle w:val="Grijzetekst"/>
                    </w:pPr>
                    <w:r>
                      <w:rPr>
                        <w:rStyle w:val="Standaardalinea-lettertype"/>
                        <w:szCs w:val="20"/>
                      </w:rPr>
                      <w:t>RadiusCollege Breda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180"/>
              <wp:effectExtent l="0" t="0" r="24765" b="26670"/>
              <wp:wrapNone/>
              <wp:docPr id="2" name="AutoShap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8035" cy="9441180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79237EB" id="AutoShape 28" o:spid="_x0000_s1026" style="position:absolute;margin-left:0;margin-top:0;width:562.05pt;height:743.4pt;z-index:251660288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7138035,944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7iJtAYAAOU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" path="m287174,at,,574348,574348,287174,,,287174l,9154006at,8866832,574348,9441180,,9154006,287174,9441180l6850861,9441180at6563687,8866832,7138035,9441180,6850861,9441180,7138035,9154006l7138035,287174at6563687,,7138035,574348,7138035,287174,6850861,l287174,xe" filled="f" strokeweight=".35281mm">
              <v:path arrowok="t" o:connecttype="custom" o:connectlocs="3569018,0;7138035,4720590;3569018,9441180;0,4720590" o:connectangles="270,0,90,180" textboxrect="84113,84113,7053922,9357067"/>
              <w10:wrap anchorx="page" anchory="page"/>
            </v:shape>
          </w:pict>
        </mc:Fallback>
      </mc:AlternateContent>
    </w:r>
    <w:r>
      <w:rPr>
        <w:rStyle w:val="Standaardalinea-lettertype"/>
        <w:noProof/>
        <w:sz w:val="20"/>
        <w:szCs w:val="20"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742319</wp:posOffset>
              </wp:positionH>
              <wp:positionV relativeFrom="page">
                <wp:posOffset>0</wp:posOffset>
              </wp:positionV>
              <wp:extent cx="520065" cy="520065"/>
              <wp:effectExtent l="0" t="0" r="0" b="0"/>
              <wp:wrapNone/>
              <wp:docPr id="3" name="Oval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58213C">
                          <w:pPr>
                            <w:pStyle w:val="Geenafstand"/>
                            <w:jc w:val="center"/>
                          </w:pP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instrText xml:space="preserve"> PAGE \* ARABIC </w:instrTex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A78C5">
                            <w:rPr>
                              <w:rStyle w:val="Standaardalinea-lettertype"/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Style w:val="Standaardalinea-lettertype"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27" o:spid="_x0000_s1027" style="position:absolute;margin-left:58.45pt;margin-top:0;width:40.95pt;height:4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58213C">
                    <w:pPr>
                      <w:pStyle w:val="Geenafstand"/>
                      <w:jc w:val="center"/>
                    </w:pP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instrText xml:space="preserve"> PAGE \* ARABIC </w:instrTex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separate"/>
                    </w:r>
                    <w:r w:rsidR="002A78C5">
                      <w:rPr>
                        <w:rStyle w:val="Standaardalinea-lettertype"/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rStyle w:val="Standaardalinea-lettertype"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FD5CFB" w:rsidRDefault="003A6D1D">
    <w:pPr>
      <w:pStyle w:val="Voettekst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CFB" w:rsidRDefault="0058213C">
    <w:pPr>
      <w:pStyle w:val="Standaard"/>
      <w:shd w:val="clear" w:color="auto" w:fill="FFFFFF"/>
      <w:spacing w:after="0" w:line="240" w:lineRule="auto"/>
    </w:pP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>Hoofdlocatie/ MBO Techniek</w:t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b/>
        <w:bCs/>
        <w:sz w:val="18"/>
        <w:szCs w:val="18"/>
        <w:lang w:eastAsia="nl-NL"/>
      </w:rPr>
      <w:br/>
    </w:r>
    <w:r>
      <w:rPr>
        <w:rStyle w:val="Standaardalinea-lettertype"/>
        <w:rFonts w:ascii="Arial" w:hAnsi="Arial" w:cs="Arial"/>
        <w:sz w:val="18"/>
        <w:szCs w:val="18"/>
        <w:lang w:eastAsia="nl-NL"/>
      </w:rPr>
      <w:t>Terheijdenseweg 350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4826 AA  Breda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br/>
      <w:t>T 076 573 34 44</w:t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  <w:r>
      <w:rPr>
        <w:rStyle w:val="Standaardalinea-lettertype"/>
        <w:rFonts w:ascii="Arial" w:hAnsi="Arial" w:cs="Arial"/>
        <w:sz w:val="18"/>
        <w:szCs w:val="18"/>
        <w:lang w:eastAsia="nl-NL"/>
      </w:rPr>
      <w:tab/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>F 076 573 34 84</w:t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tab/>
    </w:r>
    <w:r w:rsidRPr="00082337">
      <w:rPr>
        <w:rStyle w:val="Standaardalinea-lettertype"/>
        <w:rFonts w:ascii="Arial" w:hAnsi="Arial" w:cs="Arial"/>
        <w:sz w:val="18"/>
        <w:szCs w:val="18"/>
        <w:lang w:val="en-US" w:eastAsia="nl-NL"/>
      </w:rPr>
      <w:br/>
      <w:t>Email: </w:t>
    </w:r>
    <w:hyperlink r:id="rId1" w:history="1">
      <w:r w:rsidRPr="00082337">
        <w:rPr>
          <w:rStyle w:val="Standaardalinea-lettertype"/>
          <w:rFonts w:ascii="Arial" w:hAnsi="Arial" w:cs="Arial"/>
          <w:color w:val="E2000F"/>
          <w:sz w:val="18"/>
          <w:szCs w:val="18"/>
          <w:lang w:val="en-US" w:eastAsia="nl-NL"/>
        </w:rPr>
        <w:t>radiuscollege@rocwb.nl</w:t>
      </w:r>
    </w:hyperlink>
  </w:p>
  <w:p w:rsidR="00FD5CFB" w:rsidRPr="00082337" w:rsidRDefault="00723853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rFonts w:ascii="Arial" w:hAnsi="Arial" w:cs="Arial"/>
        <w:sz w:val="18"/>
        <w:szCs w:val="18"/>
        <w:lang w:val="en-US" w:eastAsia="nl-NL"/>
      </w:rPr>
      <w:t>Groep 7,</w:t>
    </w:r>
  </w:p>
  <w:p w:rsidR="00FD5CFB" w:rsidRPr="00082337" w:rsidRDefault="0058213C">
    <w:pPr>
      <w:pStyle w:val="Standaard"/>
      <w:shd w:val="clear" w:color="auto" w:fill="FFFFFF"/>
      <w:spacing w:after="0" w:line="240" w:lineRule="auto"/>
      <w:rPr>
        <w:lang w:val="en-US"/>
      </w:rPr>
    </w:pP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26580" cy="10025381"/>
              <wp:effectExtent l="0" t="0" r="26670" b="13969"/>
              <wp:wrapNone/>
              <wp:docPr id="4" name="Auto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6580" cy="10025381"/>
                      </a:xfrm>
                      <a:custGeom>
                        <a:avLst>
                          <a:gd name="f10" fmla="val 869"/>
                        </a:avLst>
                        <a:gdLst>
                          <a:gd name="f1" fmla="val 10800000"/>
                          <a:gd name="f2" fmla="val 5400000"/>
                          <a:gd name="f3" fmla="val 1620000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val 45"/>
                          <a:gd name="f10" fmla="val 869"/>
                          <a:gd name="f11" fmla="abs f4"/>
                          <a:gd name="f12" fmla="abs f5"/>
                          <a:gd name="f13" fmla="abs f6"/>
                          <a:gd name="f14" fmla="*/ f8 1 180"/>
                          <a:gd name="f15" fmla="val f10"/>
                          <a:gd name="f16" fmla="+- 0 0 f2"/>
                          <a:gd name="f17" fmla="?: f11 f4 1"/>
                          <a:gd name="f18" fmla="?: f12 f5 1"/>
                          <a:gd name="f19" fmla="?: f13 f6 1"/>
                          <a:gd name="f20" fmla="*/ f9 f14 1"/>
                          <a:gd name="f21" fmla="+- f7 f15 0"/>
                          <a:gd name="f22" fmla="*/ f17 1 21600"/>
                          <a:gd name="f23" fmla="*/ f18 1 21600"/>
                          <a:gd name="f24" fmla="*/ 21600 f17 1"/>
                          <a:gd name="f25" fmla="*/ 21600 f18 1"/>
                          <a:gd name="f26" fmla="+- 0 0 f20"/>
                          <a:gd name="f27" fmla="+- f7 0 f21"/>
                          <a:gd name="f28" fmla="+- f21 0 f7"/>
                          <a:gd name="f29" fmla="min f23 f22"/>
                          <a:gd name="f30" fmla="*/ f24 1 f19"/>
                          <a:gd name="f31" fmla="*/ f25 1 f19"/>
                          <a:gd name="f32" fmla="*/ f26 f1 1"/>
                          <a:gd name="f33" fmla="abs f27"/>
                          <a:gd name="f34" fmla="abs f28"/>
                          <a:gd name="f35" fmla="?: f27 f16 f2"/>
                          <a:gd name="f36" fmla="?: f27 f2 f16"/>
                          <a:gd name="f37" fmla="?: f27 f3 f2"/>
                          <a:gd name="f38" fmla="?: f27 f2 f3"/>
                          <a:gd name="f39" fmla="?: f28 f16 f2"/>
                          <a:gd name="f40" fmla="?: f28 f2 f16"/>
                          <a:gd name="f41" fmla="?: f27 0 f1"/>
                          <a:gd name="f42" fmla="?: f27 f1 0"/>
                          <a:gd name="f43" fmla="val f30"/>
                          <a:gd name="f44" fmla="val f31"/>
                          <a:gd name="f45" fmla="*/ f32 1 f8"/>
                          <a:gd name="f46" fmla="?: f27 f38 f37"/>
                          <a:gd name="f47" fmla="?: f27 f37 f38"/>
                          <a:gd name="f48" fmla="?: f28 f36 f35"/>
                          <a:gd name="f49" fmla="*/ f21 f29 1"/>
                          <a:gd name="f50" fmla="*/ f7 f29 1"/>
                          <a:gd name="f51" fmla="*/ f33 f29 1"/>
                          <a:gd name="f52" fmla="*/ f34 f29 1"/>
                          <a:gd name="f53" fmla="+- f44 0 f15"/>
                          <a:gd name="f54" fmla="+- f43 0 f15"/>
                          <a:gd name="f55" fmla="+- f45 0 f2"/>
                          <a:gd name="f56" fmla="?: f28 f47 f46"/>
                          <a:gd name="f57" fmla="*/ f44 f29 1"/>
                          <a:gd name="f58" fmla="*/ f43 f29 1"/>
                          <a:gd name="f59" fmla="+- f55 f2 0"/>
                          <a:gd name="f60" fmla="+- f44 0 f53"/>
                          <a:gd name="f61" fmla="+- f43 0 f54"/>
                          <a:gd name="f62" fmla="+- f53 0 f44"/>
                          <a:gd name="f63" fmla="+- f54 0 f43"/>
                          <a:gd name="f64" fmla="*/ f53 f29 1"/>
                          <a:gd name="f65" fmla="*/ f54 f29 1"/>
                          <a:gd name="f66" fmla="*/ f59 f8 1"/>
                          <a:gd name="f67" fmla="abs f60"/>
                          <a:gd name="f68" fmla="?: f60 0 f1"/>
                          <a:gd name="f69" fmla="?: f60 f1 0"/>
                          <a:gd name="f70" fmla="?: f60 f39 f40"/>
                          <a:gd name="f71" fmla="abs f61"/>
                          <a:gd name="f72" fmla="abs f62"/>
                          <a:gd name="f73" fmla="?: f61 f16 f2"/>
                          <a:gd name="f74" fmla="?: f61 f2 f16"/>
                          <a:gd name="f75" fmla="?: f61 f3 f2"/>
                          <a:gd name="f76" fmla="?: f61 f2 f3"/>
                          <a:gd name="f77" fmla="abs f63"/>
                          <a:gd name="f78" fmla="?: f63 f16 f2"/>
                          <a:gd name="f79" fmla="?: f63 f2 f16"/>
                          <a:gd name="f80" fmla="?: f63 f42 f41"/>
                          <a:gd name="f81" fmla="?: f63 f41 f42"/>
                          <a:gd name="f82" fmla="*/ f66 1 f1"/>
                          <a:gd name="f83" fmla="?: f28 f69 f68"/>
                          <a:gd name="f84" fmla="?: f28 f68 f69"/>
                          <a:gd name="f85" fmla="?: f61 f76 f75"/>
                          <a:gd name="f86" fmla="?: f61 f75 f76"/>
                          <a:gd name="f87" fmla="?: f62 f74 f73"/>
                          <a:gd name="f88" fmla="?: f27 f80 f81"/>
                          <a:gd name="f89" fmla="?: f27 f78 f79"/>
                          <a:gd name="f90" fmla="*/ f67 f29 1"/>
                          <a:gd name="f91" fmla="*/ f71 f29 1"/>
                          <a:gd name="f92" fmla="*/ f72 f29 1"/>
                          <a:gd name="f93" fmla="*/ f77 f29 1"/>
                          <a:gd name="f94" fmla="+- 0 0 f82"/>
                          <a:gd name="f95" fmla="?: f60 f83 f84"/>
                          <a:gd name="f96" fmla="?: f62 f86 f85"/>
                          <a:gd name="f97" fmla="+- 0 0 f94"/>
                          <a:gd name="f98" fmla="*/ f97 f1 1"/>
                          <a:gd name="f99" fmla="*/ f98 1 f8"/>
                          <a:gd name="f100" fmla="+- f99 0 f2"/>
                          <a:gd name="f101" fmla="cos 1 f100"/>
                          <a:gd name="f102" fmla="+- 0 0 f101"/>
                          <a:gd name="f103" fmla="+- 0 0 f102"/>
                          <a:gd name="f104" fmla="val f103"/>
                          <a:gd name="f105" fmla="+- 0 0 f104"/>
                          <a:gd name="f106" fmla="*/ f15 f105 1"/>
                          <a:gd name="f107" fmla="*/ f106 3163 1"/>
                          <a:gd name="f108" fmla="*/ f107 1 7636"/>
                          <a:gd name="f109" fmla="+- f7 f108 0"/>
                          <a:gd name="f110" fmla="+- f43 0 f108"/>
                          <a:gd name="f111" fmla="+- f44 0 f108"/>
                          <a:gd name="f112" fmla="*/ f109 f29 1"/>
                          <a:gd name="f113" fmla="*/ f110 f29 1"/>
                          <a:gd name="f114" fmla="*/ f111 f29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112" t="f112" r="f113" b="f114"/>
                        <a:pathLst>
                          <a:path>
                            <a:moveTo>
                              <a:pt x="f49" y="f50"/>
                            </a:moveTo>
                            <a:arcTo wR="f51" hR="f52" stAng="f56" swAng="f48"/>
                            <a:lnTo>
                              <a:pt x="f50" y="f64"/>
                            </a:lnTo>
                            <a:arcTo wR="f52" hR="f90" stAng="f95" swAng="f70"/>
                            <a:lnTo>
                              <a:pt x="f65" y="f57"/>
                            </a:lnTo>
                            <a:arcTo wR="f91" hR="f92" stAng="f96" swAng="f87"/>
                            <a:lnTo>
                              <a:pt x="f58" y="f49"/>
                            </a:lnTo>
                            <a:arcTo wR="f93" hR="f51" stAng="f88" swAng="f89"/>
                            <a:close/>
                          </a:path>
                        </a:pathLst>
                      </a:custGeom>
                      <a:noFill/>
                      <a:ln w="12701" cap="flat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8498FB3" id="AutoShape 11" o:spid="_x0000_s1026" style="position:absolute;margin-left:0;margin-top:0;width:545.4pt;height:789.4pt;z-index:251664384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top" coordsize="6926580,1002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" path="m278667,at,,557334,557334,278667,,,278667l,9746714at,9468047,557334,10025381,,9746714,278667,10025381l6647913,10025381at6369246,9468047,6926580,10025381,6647913,10025381,6926580,9746714l6926580,278667at6369246,,6926580,557334,6926580,278667,6647913,l278667,xe" filled="f" strokeweight=".35281mm">
              <v:path arrowok="t" o:connecttype="custom" o:connectlocs="3463290,0;6926580,5012691;3463290,10025381;0,5012691" o:connectangles="270,0,90,180" textboxrect="81621,81621,6844959,9943760"/>
              <w10:wrap anchorx="page" anchory="page"/>
            </v:shape>
          </w:pict>
        </mc:Fallback>
      </mc:AlternateContent>
    </w:r>
    <w:r>
      <w:rPr>
        <w:rStyle w:val="Standaardalinea-lettertype"/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371475</wp:posOffset>
              </wp:positionH>
              <wp:positionV relativeFrom="page">
                <wp:posOffset>9169402</wp:posOffset>
              </wp:positionV>
              <wp:extent cx="520065" cy="520065"/>
              <wp:effectExtent l="0" t="0" r="0" b="0"/>
              <wp:wrapNone/>
              <wp:docPr id="5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065" cy="520065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FF0000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D5CFB" w:rsidRDefault="003A6D1D">
                          <w:pPr>
                            <w:pStyle w:val="Geenafstand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10" o:spid="_x0000_s1028" style="position:absolute;margin-left:29.25pt;margin-top:722pt;width:40.95pt;height:40.9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20065,520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" adj="-11796480,,5400" path="m,260032at,,520064,520064,,260032,,260032xe" fillcolor="red" stroked="f">
              <v:stroke joinstyle="miter"/>
              <v:formulas/>
              <v:path arrowok="t" o:connecttype="custom" o:connectlocs="260033,0;520065,260033;260033,520065;0,260033;76162,76162;76162,443903;443903,443903;443903,76162" o:connectangles="270,0,90,180,270,90,90,270" textboxrect="76162,76162,443903,443903"/>
              <v:textbox inset="0,0,0,0">
                <w:txbxContent>
                  <w:p w:rsidR="00FD5CFB" w:rsidRDefault="003A6D1D">
                    <w:pPr>
                      <w:pStyle w:val="Geenafstand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82337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D1D" w:rsidRDefault="003A6D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A6D1D" w:rsidRDefault="003A6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337" w:rsidRDefault="000823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B384B"/>
    <w:multiLevelType w:val="multilevel"/>
    <w:tmpl w:val="ACC46C36"/>
    <w:styleLink w:val="LFO14"/>
    <w:lvl w:ilvl="0"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221A69DD"/>
    <w:multiLevelType w:val="multilevel"/>
    <w:tmpl w:val="2864EA4C"/>
    <w:styleLink w:val="LFO13"/>
    <w:lvl w:ilvl="0"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/>
        <w:color w:val="FF6666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3F067FCB"/>
    <w:multiLevelType w:val="multilevel"/>
    <w:tmpl w:val="B24CB596"/>
    <w:styleLink w:val="LFO11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  <w:color w:val="B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612F1918"/>
    <w:multiLevelType w:val="multilevel"/>
    <w:tmpl w:val="ADBEDE96"/>
    <w:styleLink w:val="LFO15"/>
    <w:lvl w:ilvl="0"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/>
        <w:color w:val="00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6A2149F0"/>
    <w:multiLevelType w:val="multilevel"/>
    <w:tmpl w:val="8DD6C6AC"/>
    <w:styleLink w:val="LFO12"/>
    <w:lvl w:ilvl="0">
      <w:numFmt w:val="bullet"/>
      <w:pStyle w:val="Lijstopsomteken2"/>
      <w:lvlText w:val=""/>
      <w:lvlJc w:val="left"/>
      <w:pPr>
        <w:ind w:left="720" w:hanging="360"/>
      </w:pPr>
      <w:rPr>
        <w:rFonts w:ascii="Symbol" w:hAnsi="Symbol"/>
        <w:color w:val="FF0000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74A06317"/>
    <w:multiLevelType w:val="hybridMultilevel"/>
    <w:tmpl w:val="456A7B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E4"/>
    <w:rsid w:val="00082337"/>
    <w:rsid w:val="002A78C5"/>
    <w:rsid w:val="003A6D1D"/>
    <w:rsid w:val="004A1976"/>
    <w:rsid w:val="004C42E4"/>
    <w:rsid w:val="0058213C"/>
    <w:rsid w:val="00723853"/>
    <w:rsid w:val="00A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250CCE-3646-4D21-BF5A-CE9FF54E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300" w:after="40" w:line="240" w:lineRule="auto"/>
      <w:outlineLvl w:val="0"/>
    </w:pPr>
    <w:rPr>
      <w:rFonts w:ascii="Franklin Gothic Book" w:hAnsi="Franklin Gothic Book"/>
      <w:b/>
      <w:bCs/>
      <w:color w:val="BF0000"/>
      <w:spacing w:val="20"/>
      <w:sz w:val="28"/>
      <w:szCs w:val="28"/>
    </w:rPr>
  </w:style>
  <w:style w:type="paragraph" w:customStyle="1" w:styleId="Kop2">
    <w:name w:val="Kop 2"/>
    <w:basedOn w:val="Standaard"/>
    <w:next w:val="Standaard"/>
    <w:pPr>
      <w:spacing w:before="240" w:after="40" w:line="240" w:lineRule="auto"/>
      <w:outlineLvl w:val="1"/>
    </w:pPr>
    <w:rPr>
      <w:rFonts w:ascii="Franklin Gothic Book" w:hAnsi="Franklin Gothic Book"/>
      <w:b/>
      <w:bCs/>
      <w:color w:val="BF0000"/>
      <w:spacing w:val="20"/>
      <w:sz w:val="24"/>
      <w:szCs w:val="24"/>
    </w:rPr>
  </w:style>
  <w:style w:type="paragraph" w:customStyle="1" w:styleId="Kop3">
    <w:name w:val="Kop 3"/>
    <w:basedOn w:val="Standaard"/>
    <w:next w:val="Standaard"/>
    <w:pPr>
      <w:spacing w:before="200" w:after="40" w:line="240" w:lineRule="auto"/>
      <w:outlineLvl w:val="2"/>
    </w:pPr>
    <w:rPr>
      <w:rFonts w:ascii="Franklin Gothic Book" w:hAnsi="Franklin Gothic Book"/>
      <w:b/>
      <w:bCs/>
      <w:color w:val="FF0000"/>
      <w:spacing w:val="20"/>
      <w:sz w:val="24"/>
      <w:szCs w:val="24"/>
    </w:rPr>
  </w:style>
  <w:style w:type="paragraph" w:customStyle="1" w:styleId="Kop4">
    <w:name w:val="Kop 4"/>
    <w:basedOn w:val="Standaard"/>
    <w:next w:val="Standaard"/>
    <w:pPr>
      <w:spacing w:before="240" w:after="0"/>
      <w:outlineLvl w:val="3"/>
    </w:pPr>
    <w:rPr>
      <w:rFonts w:ascii="Franklin Gothic Book" w:hAnsi="Franklin Gothic Book"/>
      <w:b/>
      <w:bCs/>
      <w:spacing w:val="20"/>
      <w:sz w:val="24"/>
      <w:szCs w:val="24"/>
    </w:rPr>
  </w:style>
  <w:style w:type="paragraph" w:customStyle="1" w:styleId="Kop5">
    <w:name w:val="Kop 5"/>
    <w:basedOn w:val="Standaard"/>
    <w:next w:val="Standaard"/>
    <w:pPr>
      <w:spacing w:before="200" w:after="0"/>
      <w:outlineLvl w:val="4"/>
    </w:pPr>
    <w:rPr>
      <w:rFonts w:ascii="Franklin Gothic Book" w:hAnsi="Franklin Gothic Book"/>
      <w:b/>
      <w:bCs/>
      <w:i/>
      <w:iCs/>
      <w:spacing w:val="20"/>
    </w:rPr>
  </w:style>
  <w:style w:type="paragraph" w:customStyle="1" w:styleId="Kop6">
    <w:name w:val="Kop 6"/>
    <w:basedOn w:val="Standaard"/>
    <w:next w:val="Standaard"/>
    <w:pPr>
      <w:spacing w:before="200" w:after="0"/>
      <w:outlineLvl w:val="5"/>
    </w:pPr>
    <w:rPr>
      <w:rFonts w:ascii="Franklin Gothic Book" w:hAnsi="Franklin Gothic Book"/>
      <w:spacing w:val="10"/>
      <w:sz w:val="24"/>
      <w:szCs w:val="24"/>
    </w:rPr>
  </w:style>
  <w:style w:type="paragraph" w:customStyle="1" w:styleId="Kop7">
    <w:name w:val="Kop 7"/>
    <w:basedOn w:val="Standaard"/>
    <w:next w:val="Standaard"/>
    <w:pPr>
      <w:spacing w:before="200" w:after="0"/>
      <w:outlineLvl w:val="6"/>
    </w:pPr>
    <w:rPr>
      <w:rFonts w:ascii="Franklin Gothic Book" w:hAnsi="Franklin Gothic Book"/>
      <w:i/>
      <w:iCs/>
      <w:spacing w:val="10"/>
      <w:sz w:val="24"/>
      <w:szCs w:val="24"/>
    </w:rPr>
  </w:style>
  <w:style w:type="paragraph" w:customStyle="1" w:styleId="Kop8">
    <w:name w:val="Kop 8"/>
    <w:basedOn w:val="Standaard"/>
    <w:next w:val="Standaard"/>
    <w:pPr>
      <w:spacing w:before="200" w:after="0"/>
      <w:outlineLvl w:val="7"/>
    </w:pPr>
    <w:rPr>
      <w:rFonts w:ascii="Franklin Gothic Book" w:hAnsi="Franklin Gothic Book"/>
      <w:color w:val="FF0000"/>
      <w:spacing w:val="10"/>
    </w:rPr>
  </w:style>
  <w:style w:type="paragraph" w:customStyle="1" w:styleId="Kop9">
    <w:name w:val="Kop 9"/>
    <w:basedOn w:val="Standaard"/>
    <w:next w:val="Standaard"/>
    <w:pPr>
      <w:spacing w:before="200" w:after="0"/>
      <w:outlineLvl w:val="8"/>
    </w:pPr>
    <w:rPr>
      <w:rFonts w:ascii="Franklin Gothic Book" w:hAnsi="Franklin Gothic Book"/>
      <w:i/>
      <w:iCs/>
      <w:color w:val="FF0000"/>
      <w:spacing w:val="10"/>
    </w:rPr>
  </w:style>
  <w:style w:type="paragraph" w:customStyle="1" w:styleId="Standaard">
    <w:name w:val="Standaard"/>
    <w:pPr>
      <w:suppressAutoHyphens/>
      <w:spacing w:after="160"/>
    </w:pPr>
    <w:rPr>
      <w:rFonts w:eastAsia="Times New Roman"/>
      <w:color w:val="000000"/>
      <w:lang w:val="nl-NL"/>
    </w:rPr>
  </w:style>
  <w:style w:type="character" w:customStyle="1" w:styleId="Standaardalinea-lettertype">
    <w:name w:val="Standaardalinea-lettertype"/>
  </w:style>
  <w:style w:type="paragraph" w:customStyle="1" w:styleId="Voettekst">
    <w:name w:val="Voettekst"/>
    <w:basedOn w:val="Standaard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rPr>
      <w:color w:val="000000"/>
    </w:rPr>
  </w:style>
  <w:style w:type="paragraph" w:customStyle="1" w:styleId="Geenafstand">
    <w:name w:val="Geen afstand"/>
    <w:basedOn w:val="Standaard"/>
    <w:pPr>
      <w:spacing w:after="0" w:line="240" w:lineRule="auto"/>
    </w:pPr>
  </w:style>
  <w:style w:type="paragraph" w:customStyle="1" w:styleId="Afsluiting">
    <w:name w:val="Afsluiting"/>
    <w:basedOn w:val="Standaard"/>
    <w:pPr>
      <w:spacing w:before="480" w:after="960"/>
    </w:pPr>
  </w:style>
  <w:style w:type="character" w:customStyle="1" w:styleId="AfsluitingChar">
    <w:name w:val="Afsluiting Char"/>
    <w:basedOn w:val="Standaardalinea-lettertype"/>
    <w:rPr>
      <w:rFonts w:eastAsia="Times New Roman"/>
      <w:color w:val="000000"/>
      <w:lang w:val="nl-NL"/>
    </w:rPr>
  </w:style>
  <w:style w:type="paragraph" w:customStyle="1" w:styleId="Adresvangeadresseerde">
    <w:name w:val="Adres van geadresseerde"/>
    <w:basedOn w:val="Geenafstand"/>
    <w:pPr>
      <w:spacing w:after="360"/>
    </w:pPr>
  </w:style>
  <w:style w:type="paragraph" w:customStyle="1" w:styleId="Aanhef">
    <w:name w:val="Aanhef"/>
    <w:basedOn w:val="Geenafstand"/>
    <w:next w:val="Standaard"/>
    <w:pPr>
      <w:spacing w:before="480" w:after="320"/>
    </w:pPr>
    <w:rPr>
      <w:b/>
      <w:bCs/>
    </w:rPr>
  </w:style>
  <w:style w:type="character" w:customStyle="1" w:styleId="AanhefChar">
    <w:name w:val="Aanhef Char"/>
    <w:basedOn w:val="Standaardalinea-lettertype"/>
    <w:rPr>
      <w:b/>
      <w:bCs/>
      <w:color w:val="000000"/>
    </w:rPr>
  </w:style>
  <w:style w:type="paragraph" w:customStyle="1" w:styleId="Adresvanafzender">
    <w:name w:val="Adres van afzender"/>
    <w:basedOn w:val="Geenafstand"/>
    <w:pPr>
      <w:spacing w:after="360"/>
    </w:pPr>
  </w:style>
  <w:style w:type="paragraph" w:customStyle="1" w:styleId="Handtekening">
    <w:name w:val="Handtekening"/>
    <w:basedOn w:val="Standaard"/>
    <w:pPr>
      <w:spacing w:after="200"/>
    </w:pPr>
  </w:style>
  <w:style w:type="character" w:customStyle="1" w:styleId="HandtekeningChar">
    <w:name w:val="Handtekening Char"/>
    <w:basedOn w:val="Standaardalinea-lettertype"/>
    <w:rPr>
      <w:color w:val="000000"/>
    </w:rPr>
  </w:style>
  <w:style w:type="paragraph" w:customStyle="1" w:styleId="Ballontekst">
    <w:name w:val="Ballontekst"/>
    <w:basedOn w:val="Standaard"/>
    <w:rPr>
      <w:sz w:val="16"/>
      <w:szCs w:val="16"/>
    </w:rPr>
  </w:style>
  <w:style w:type="character" w:customStyle="1" w:styleId="BallontekstChar">
    <w:name w:val="Ballontekst Char"/>
    <w:basedOn w:val="Standaardalinea-lettertype"/>
    <w:rPr>
      <w:rFonts w:eastAsia="Times New Roman"/>
      <w:color w:val="000000"/>
      <w:sz w:val="16"/>
      <w:szCs w:val="16"/>
      <w:lang w:val="nl-NL"/>
    </w:rPr>
  </w:style>
  <w:style w:type="paragraph" w:customStyle="1" w:styleId="Bloktekst">
    <w:name w:val="Bloktekst"/>
    <w:pPr>
      <w:pBdr>
        <w:top w:val="single" w:sz="2" w:space="10" w:color="FF6666"/>
        <w:bottom w:val="single" w:sz="24" w:space="10" w:color="FF6666"/>
      </w:pBdr>
      <w:suppressAutoHyphens/>
      <w:spacing w:after="280" w:line="240" w:lineRule="auto"/>
      <w:ind w:left="1440" w:right="1440"/>
      <w:jc w:val="both"/>
    </w:pPr>
    <w:rPr>
      <w:rFonts w:eastAsia="Times New Roman"/>
      <w:color w:val="7F7F7F"/>
      <w:sz w:val="28"/>
      <w:szCs w:val="28"/>
      <w:lang w:val="nl-NL"/>
    </w:rPr>
  </w:style>
  <w:style w:type="character" w:customStyle="1" w:styleId="Titelvanboek">
    <w:name w:val="Titel van boek"/>
    <w:basedOn w:val="Standaardalinea-lettertype"/>
    <w:rPr>
      <w:rFonts w:ascii="Franklin Gothic Book" w:eastAsia="Times New Roman" w:hAnsi="Franklin Gothic Book" w:cs="Times New Roman"/>
      <w:bCs w:val="0"/>
      <w:i/>
      <w:iCs/>
      <w:color w:val="FF0000"/>
      <w:sz w:val="20"/>
      <w:szCs w:val="20"/>
      <w:lang w:val="nl-NL"/>
    </w:rPr>
  </w:style>
  <w:style w:type="paragraph" w:customStyle="1" w:styleId="Bijschrift">
    <w:name w:val="Bijschrift"/>
    <w:basedOn w:val="Standaard"/>
    <w:next w:val="Standaard"/>
    <w:pPr>
      <w:spacing w:after="0" w:line="240" w:lineRule="auto"/>
    </w:pPr>
    <w:rPr>
      <w:smallCaps/>
      <w:color w:val="BF0000"/>
      <w:spacing w:val="10"/>
      <w:sz w:val="18"/>
      <w:szCs w:val="18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eastAsia="Times New Roman"/>
      <w:color w:val="000000"/>
      <w:lang w:val="nl-NL"/>
    </w:rPr>
  </w:style>
  <w:style w:type="character" w:customStyle="1" w:styleId="Nadruk">
    <w:name w:val="Nadruk"/>
    <w:rPr>
      <w:rFonts w:eastAsia="Times New Roman" w:cs="Times New Roman"/>
      <w:b/>
      <w:bCs/>
      <w:i/>
      <w:iCs/>
      <w:color w:val="404040"/>
      <w:spacing w:val="2"/>
      <w:w w:val="100"/>
      <w:szCs w:val="22"/>
      <w:lang w:val="nl-NL"/>
    </w:rPr>
  </w:style>
  <w:style w:type="paragraph" w:customStyle="1" w:styleId="Koptekst">
    <w:name w:val="Koptekst"/>
    <w:basedOn w:val="Standaard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rPr>
      <w:color w:val="000000"/>
    </w:rPr>
  </w:style>
  <w:style w:type="character" w:customStyle="1" w:styleId="Kop1Char">
    <w:name w:val="Kop 1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8"/>
      <w:szCs w:val="28"/>
    </w:rPr>
  </w:style>
  <w:style w:type="character" w:customStyle="1" w:styleId="Kop2Char">
    <w:name w:val="Kop 2 Char"/>
    <w:basedOn w:val="Standaardalinea-lettertype"/>
    <w:rPr>
      <w:rFonts w:ascii="Franklin Gothic Book" w:eastAsia="Times New Roman" w:hAnsi="Franklin Gothic Book" w:cs="Times New Roman"/>
      <w:b/>
      <w:bCs/>
      <w:color w:val="BF0000"/>
      <w:spacing w:val="20"/>
      <w:sz w:val="24"/>
      <w:szCs w:val="24"/>
    </w:rPr>
  </w:style>
  <w:style w:type="character" w:customStyle="1" w:styleId="Kop3Char">
    <w:name w:val="Kop 3 Char"/>
    <w:basedOn w:val="Standaardalinea-lettertype"/>
    <w:rPr>
      <w:rFonts w:ascii="Franklin Gothic Book" w:eastAsia="Times New Roman" w:hAnsi="Franklin Gothic Book" w:cs="Times New Roman"/>
      <w:b/>
      <w:bCs/>
      <w:color w:val="FF0000"/>
      <w:spacing w:val="20"/>
      <w:sz w:val="24"/>
      <w:szCs w:val="24"/>
    </w:rPr>
  </w:style>
  <w:style w:type="character" w:customStyle="1" w:styleId="Kop4Char">
    <w:name w:val="Kop 4 Char"/>
    <w:basedOn w:val="Standaardalinea-lettertype"/>
    <w:rPr>
      <w:rFonts w:ascii="Franklin Gothic Book" w:eastAsia="Times New Roman" w:hAnsi="Franklin Gothic Book" w:cs="Times New Roman"/>
      <w:b/>
      <w:bCs/>
      <w:color w:val="000000"/>
      <w:spacing w:val="20"/>
      <w:sz w:val="24"/>
      <w:szCs w:val="24"/>
    </w:rPr>
  </w:style>
  <w:style w:type="character" w:customStyle="1" w:styleId="Kop5Char">
    <w:name w:val="Kop 5 Char"/>
    <w:basedOn w:val="Standaardalinea-lettertype"/>
    <w:rPr>
      <w:rFonts w:ascii="Franklin Gothic Book" w:eastAsia="Times New Roman" w:hAnsi="Franklin Gothic Book" w:cs="Times New Roman"/>
      <w:b/>
      <w:bCs/>
      <w:i/>
      <w:iCs/>
      <w:color w:val="000000"/>
      <w:spacing w:val="20"/>
    </w:rPr>
  </w:style>
  <w:style w:type="character" w:customStyle="1" w:styleId="Kop6Char">
    <w:name w:val="Kop 6 Char"/>
    <w:basedOn w:val="Standaardalinea-lettertype"/>
    <w:rPr>
      <w:rFonts w:ascii="Franklin Gothic Book" w:eastAsia="Times New Roman" w:hAnsi="Franklin Gothic Book" w:cs="Times New Roman"/>
      <w:color w:val="000000"/>
      <w:spacing w:val="10"/>
      <w:sz w:val="24"/>
      <w:szCs w:val="24"/>
    </w:rPr>
  </w:style>
  <w:style w:type="character" w:customStyle="1" w:styleId="Kop7Char">
    <w:name w:val="Kop 7 Char"/>
    <w:basedOn w:val="Standaardalinea-lettertype"/>
    <w:rPr>
      <w:rFonts w:ascii="Franklin Gothic Book" w:eastAsia="Times New Roman" w:hAnsi="Franklin Gothic Book" w:cs="Times New Roman"/>
      <w:i/>
      <w:iCs/>
      <w:color w:val="000000"/>
      <w:spacing w:val="10"/>
      <w:sz w:val="24"/>
      <w:szCs w:val="24"/>
    </w:rPr>
  </w:style>
  <w:style w:type="character" w:customStyle="1" w:styleId="Kop8Char">
    <w:name w:val="Kop 8 Char"/>
    <w:basedOn w:val="Standaardalinea-lettertype"/>
    <w:rPr>
      <w:rFonts w:ascii="Franklin Gothic Book" w:eastAsia="Times New Roman" w:hAnsi="Franklin Gothic Book" w:cs="Times New Roman"/>
      <w:color w:val="FF0000"/>
      <w:spacing w:val="10"/>
    </w:rPr>
  </w:style>
  <w:style w:type="character" w:customStyle="1" w:styleId="Kop9Char">
    <w:name w:val="Kop 9 Char"/>
    <w:basedOn w:val="Standaardalinea-lettertype"/>
    <w:rPr>
      <w:rFonts w:ascii="Franklin Gothic Book" w:eastAsia="Times New Roman" w:hAnsi="Franklin Gothic Book" w:cs="Times New Roman"/>
      <w:i/>
      <w:iCs/>
      <w:color w:val="FF0000"/>
      <w:spacing w:val="10"/>
    </w:rPr>
  </w:style>
  <w:style w:type="character" w:styleId="Hyperlink">
    <w:name w:val="Hyperlink"/>
    <w:basedOn w:val="Standaardalinea-lettertype"/>
    <w:rPr>
      <w:color w:val="CC9900"/>
      <w:u w:val="single"/>
    </w:rPr>
  </w:style>
  <w:style w:type="character" w:customStyle="1" w:styleId="Intensievebenadrukking">
    <w:name w:val="Intensieve benadrukking"/>
    <w:basedOn w:val="Standaardalinea-lettertype"/>
    <w:rPr>
      <w:rFonts w:ascii="Perpetua" w:hAnsi="Perpetua"/>
      <w:b/>
      <w:bCs/>
      <w:i/>
      <w:iCs/>
      <w:smallCaps/>
      <w:color w:val="FF0000"/>
      <w:spacing w:val="2"/>
      <w:w w:val="100"/>
      <w:sz w:val="20"/>
      <w:szCs w:val="20"/>
    </w:rPr>
  </w:style>
  <w:style w:type="paragraph" w:customStyle="1" w:styleId="Duidelijkcitaat">
    <w:name w:val="Duidelijk citaat"/>
    <w:basedOn w:val="Standaard"/>
    <w:pPr>
      <w:pBdr>
        <w:top w:val="single" w:sz="36" w:space="10" w:color="FF6666"/>
        <w:left w:val="single" w:sz="36" w:space="10" w:color="FF6666"/>
        <w:bottom w:val="single" w:sz="36" w:space="10" w:color="FF6666"/>
        <w:right w:val="single" w:sz="36" w:space="10" w:color="FF6666"/>
      </w:pBdr>
      <w:shd w:val="clear" w:color="auto" w:fill="FF0000"/>
      <w:ind w:left="1440" w:right="1440"/>
      <w:jc w:val="center"/>
    </w:pPr>
    <w:rPr>
      <w:rFonts w:ascii="Franklin Gothic Book" w:hAnsi="Franklin Gothic Book"/>
      <w:i/>
      <w:iCs/>
      <w:color w:val="FFFFFF"/>
      <w:sz w:val="32"/>
      <w:szCs w:val="32"/>
    </w:rPr>
  </w:style>
  <w:style w:type="character" w:customStyle="1" w:styleId="DuidelijkcitaatChar">
    <w:name w:val="Duidelijk citaat Char"/>
    <w:basedOn w:val="Standaardalinea-lettertype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FF0000"/>
    </w:rPr>
  </w:style>
  <w:style w:type="character" w:customStyle="1" w:styleId="Intensieveverwijzing">
    <w:name w:val="Intensieve verwijzing"/>
    <w:basedOn w:val="Standaardalinea-lettertype"/>
    <w:rPr>
      <w:b/>
      <w:bCs/>
      <w:color w:val="FF0000"/>
      <w:sz w:val="22"/>
      <w:u w:val="single"/>
    </w:rPr>
  </w:style>
  <w:style w:type="paragraph" w:customStyle="1" w:styleId="Lijstopsomteken">
    <w:name w:val="Lijst opsom.teken"/>
    <w:basedOn w:val="Standaard"/>
    <w:pPr>
      <w:numPr>
        <w:numId w:val="1"/>
      </w:numPr>
      <w:spacing w:after="0"/>
    </w:pPr>
  </w:style>
  <w:style w:type="paragraph" w:customStyle="1" w:styleId="Lijstopsomteken2">
    <w:name w:val="Lijst opsom.teken 2"/>
    <w:basedOn w:val="Standaard"/>
    <w:pPr>
      <w:numPr>
        <w:numId w:val="2"/>
      </w:numPr>
      <w:spacing w:after="0"/>
    </w:pPr>
  </w:style>
  <w:style w:type="paragraph" w:customStyle="1" w:styleId="Lijstopsomteken3">
    <w:name w:val="Lijst opsom.teken 3"/>
    <w:basedOn w:val="Standaard"/>
    <w:pPr>
      <w:numPr>
        <w:numId w:val="3"/>
      </w:numPr>
      <w:spacing w:after="0"/>
    </w:pPr>
  </w:style>
  <w:style w:type="paragraph" w:customStyle="1" w:styleId="Lijstopsomteken4">
    <w:name w:val="Lijst opsom.teken 4"/>
    <w:basedOn w:val="Standaard"/>
    <w:pPr>
      <w:numPr>
        <w:numId w:val="4"/>
      </w:numPr>
      <w:spacing w:after="0"/>
    </w:pPr>
  </w:style>
  <w:style w:type="paragraph" w:customStyle="1" w:styleId="Lijstopsomteken5">
    <w:name w:val="Lijst opsom.teken 5"/>
    <w:basedOn w:val="Standaard"/>
    <w:pPr>
      <w:numPr>
        <w:numId w:val="5"/>
      </w:numPr>
      <w:spacing w:after="0"/>
    </w:pPr>
  </w:style>
  <w:style w:type="paragraph" w:customStyle="1" w:styleId="Citaat">
    <w:name w:val="Citaat"/>
    <w:basedOn w:val="Standaard"/>
    <w:rPr>
      <w:i/>
      <w:iCs/>
      <w:color w:val="7F7F7F"/>
      <w:sz w:val="24"/>
      <w:szCs w:val="24"/>
    </w:rPr>
  </w:style>
  <w:style w:type="character" w:customStyle="1" w:styleId="CitaatChar">
    <w:name w:val="Citaat Char"/>
    <w:basedOn w:val="Standaardalinea-lettertype"/>
    <w:rPr>
      <w:i/>
      <w:iCs/>
      <w:color w:val="7F7F7F"/>
      <w:sz w:val="24"/>
      <w:szCs w:val="24"/>
    </w:rPr>
  </w:style>
  <w:style w:type="character" w:customStyle="1" w:styleId="Zwaar">
    <w:name w:val="Zwaar"/>
    <w:rPr>
      <w:rFonts w:ascii="Perpetua" w:eastAsia="Times New Roman" w:hAnsi="Perpetua" w:cs="Times New Roman"/>
      <w:b/>
      <w:bCs/>
      <w:iCs w:val="0"/>
      <w:color w:val="FF0000"/>
      <w:szCs w:val="22"/>
      <w:lang w:val="nl-NL"/>
    </w:rPr>
  </w:style>
  <w:style w:type="paragraph" w:customStyle="1" w:styleId="Ondertitel">
    <w:name w:val="Ondertitel"/>
    <w:basedOn w:val="Standaard"/>
    <w:pPr>
      <w:spacing w:after="480" w:line="240" w:lineRule="auto"/>
      <w:jc w:val="center"/>
    </w:pPr>
    <w:rPr>
      <w:rFonts w:ascii="Franklin Gothic Book" w:hAnsi="Franklin Gothic Book"/>
      <w:color w:val="auto"/>
      <w:sz w:val="28"/>
      <w:szCs w:val="28"/>
    </w:rPr>
  </w:style>
  <w:style w:type="character" w:customStyle="1" w:styleId="OndertitelChar">
    <w:name w:val="Ondertitel Char"/>
    <w:basedOn w:val="Standaardalinea-lettertype"/>
    <w:rPr>
      <w:rFonts w:ascii="Franklin Gothic Book" w:eastAsia="Times New Roman" w:hAnsi="Franklin Gothic Book" w:cs="Times New Roman"/>
      <w:sz w:val="28"/>
      <w:szCs w:val="28"/>
    </w:rPr>
  </w:style>
  <w:style w:type="character" w:customStyle="1" w:styleId="Subtielebenadrukking">
    <w:name w:val="Subtiele benadrukking"/>
    <w:basedOn w:val="Standaardalinea-lettertype"/>
    <w:rPr>
      <w:rFonts w:ascii="Perpetua" w:hAnsi="Perpetua"/>
      <w:i/>
      <w:iCs/>
      <w:color w:val="737373"/>
      <w:spacing w:val="2"/>
      <w:w w:val="100"/>
      <w:kern w:val="0"/>
      <w:sz w:val="22"/>
    </w:rPr>
  </w:style>
  <w:style w:type="character" w:customStyle="1" w:styleId="Subtieleverwijzing">
    <w:name w:val="Subtiele verwijzing"/>
    <w:basedOn w:val="Standaardalinea-lettertype"/>
    <w:rPr>
      <w:color w:val="737373"/>
      <w:sz w:val="22"/>
      <w:u w:val="single"/>
    </w:rPr>
  </w:style>
  <w:style w:type="paragraph" w:customStyle="1" w:styleId="Titel">
    <w:name w:val="Titel"/>
    <w:basedOn w:val="Standaard"/>
    <w:pPr>
      <w:pBdr>
        <w:bottom w:val="single" w:sz="8" w:space="4" w:color="FF0000"/>
      </w:pBdr>
      <w:spacing w:line="240" w:lineRule="auto"/>
      <w:jc w:val="center"/>
    </w:pPr>
    <w:rPr>
      <w:rFonts w:ascii="Franklin Gothic Book" w:hAnsi="Franklin Gothic Book"/>
      <w:b/>
      <w:bCs/>
      <w:smallCaps/>
      <w:color w:val="FF0000"/>
      <w:sz w:val="48"/>
      <w:szCs w:val="48"/>
    </w:rPr>
  </w:style>
  <w:style w:type="character" w:customStyle="1" w:styleId="TitelChar">
    <w:name w:val="Titel Char"/>
    <w:basedOn w:val="Standaardalinea-lettertype"/>
    <w:rPr>
      <w:rFonts w:ascii="Franklin Gothic Book" w:eastAsia="Times New Roman" w:hAnsi="Franklin Gothic Book" w:cs="Times New Roman"/>
      <w:b/>
      <w:bCs/>
      <w:smallCaps/>
      <w:color w:val="FF0000"/>
      <w:sz w:val="48"/>
      <w:szCs w:val="48"/>
    </w:rPr>
  </w:style>
  <w:style w:type="paragraph" w:customStyle="1" w:styleId="Inhopg1">
    <w:name w:val="Inhopg 1"/>
    <w:basedOn w:val="Standaard"/>
    <w:next w:val="Standaard"/>
    <w:autoRedefine/>
    <w:pPr>
      <w:tabs>
        <w:tab w:val="right" w:leader="dot" w:pos="8630"/>
      </w:tabs>
      <w:spacing w:after="40" w:line="240" w:lineRule="auto"/>
    </w:pPr>
    <w:rPr>
      <w:smallCaps/>
      <w:color w:val="FF0000"/>
    </w:rPr>
  </w:style>
  <w:style w:type="paragraph" w:customStyle="1" w:styleId="Inhopg2">
    <w:name w:val="Inhopg 2"/>
    <w:basedOn w:val="Standaard"/>
    <w:next w:val="Standaard"/>
    <w:autoRedefine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customStyle="1" w:styleId="Inhopg3">
    <w:name w:val="Inhopg 3"/>
    <w:basedOn w:val="Standaard"/>
    <w:next w:val="Standaard"/>
    <w:autoRedefine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customStyle="1" w:styleId="Inhopg4">
    <w:name w:val="Inhopg 4"/>
    <w:basedOn w:val="Standaard"/>
    <w:next w:val="Standaard"/>
    <w:autoRedefine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customStyle="1" w:styleId="Inhopg5">
    <w:name w:val="Inhopg 5"/>
    <w:basedOn w:val="Standaard"/>
    <w:next w:val="Standaard"/>
    <w:autoRedefine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customStyle="1" w:styleId="Inhopg6">
    <w:name w:val="Inhopg 6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customStyle="1" w:styleId="Inhopg7">
    <w:name w:val="Inhopg 7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customStyle="1" w:styleId="Inhopg8">
    <w:name w:val="Inhopg 8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customStyle="1" w:styleId="Inhopg9">
    <w:name w:val="Inhopg 9"/>
    <w:basedOn w:val="Standaard"/>
    <w:next w:val="Standaard"/>
    <w:autoRedefine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atumtekst">
    <w:name w:val="Datumtekst"/>
    <w:basedOn w:val="Standaard"/>
    <w:pPr>
      <w:spacing w:before="720" w:after="200"/>
    </w:pPr>
  </w:style>
  <w:style w:type="paragraph" w:customStyle="1" w:styleId="Grijzetekst">
    <w:name w:val="Grijze tekst"/>
    <w:basedOn w:val="Geenafstand"/>
    <w:rPr>
      <w:rFonts w:ascii="Franklin Gothic Book" w:hAnsi="Franklin Gothic Book"/>
      <w:color w:val="7F7F7F"/>
      <w:sz w:val="20"/>
    </w:rPr>
  </w:style>
  <w:style w:type="paragraph" w:customStyle="1" w:styleId="Kopteksteven">
    <w:name w:val="Koptekst even"/>
    <w:basedOn w:val="Geenafstand"/>
    <w:pPr>
      <w:pBdr>
        <w:bottom w:val="single" w:sz="4" w:space="1" w:color="FF0000"/>
      </w:pBdr>
    </w:pPr>
    <w:rPr>
      <w:b/>
      <w:bCs/>
      <w:color w:val="696464"/>
      <w:sz w:val="20"/>
    </w:rPr>
  </w:style>
  <w:style w:type="character" w:customStyle="1" w:styleId="Tekstvantijdelijkeaanduiding">
    <w:name w:val="Tekst van tijdelijke aanduiding"/>
    <w:basedOn w:val="Standaardalinea-lettertype"/>
    <w:rPr>
      <w:color w:val="808080"/>
    </w:rPr>
  </w:style>
  <w:style w:type="character" w:customStyle="1" w:styleId="apple-converted-space">
    <w:name w:val="apple-converted-space"/>
    <w:basedOn w:val="Standaardalinea-lettertype"/>
  </w:style>
  <w:style w:type="paragraph" w:styleId="Header">
    <w:name w:val="header"/>
    <w:basedOn w:val="Normal"/>
    <w:link w:val="HeaderChar"/>
    <w:uiPriority w:val="99"/>
    <w:unhideWhenUsed/>
    <w:rsid w:val="000823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337"/>
  </w:style>
  <w:style w:type="numbering" w:customStyle="1" w:styleId="LFO11">
    <w:name w:val="LFO11"/>
    <w:basedOn w:val="NoList"/>
    <w:pPr>
      <w:numPr>
        <w:numId w:val="1"/>
      </w:numPr>
    </w:pPr>
  </w:style>
  <w:style w:type="numbering" w:customStyle="1" w:styleId="LFO12">
    <w:name w:val="LFO12"/>
    <w:basedOn w:val="NoList"/>
    <w:pPr>
      <w:numPr>
        <w:numId w:val="2"/>
      </w:numPr>
    </w:pPr>
  </w:style>
  <w:style w:type="numbering" w:customStyle="1" w:styleId="LFO13">
    <w:name w:val="LFO13"/>
    <w:basedOn w:val="NoList"/>
    <w:pPr>
      <w:numPr>
        <w:numId w:val="3"/>
      </w:numPr>
    </w:pPr>
  </w:style>
  <w:style w:type="numbering" w:customStyle="1" w:styleId="LFO14">
    <w:name w:val="LFO14"/>
    <w:basedOn w:val="NoList"/>
    <w:pPr>
      <w:numPr>
        <w:numId w:val="4"/>
      </w:numPr>
    </w:pPr>
  </w:style>
  <w:style w:type="numbering" w:customStyle="1" w:styleId="LFO15">
    <w:name w:val="LFO15"/>
    <w:basedOn w:val="NoList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F4DBC"/>
    <w:pPr>
      <w:autoSpaceDN/>
      <w:spacing w:after="0" w:line="240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adiuscollege@rocwb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Documents\School\Periode_3\Project\De%20Gokkers\Brief%20(ontwerp%20Equit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 (ontwerp Equity)</Template>
  <TotalTime>3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(Equity theme)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(Equity theme)</dc:title>
  <dc:subject/>
  <dc:creator>Floris van Londen</dc:creator>
  <dc:description/>
  <cp:lastModifiedBy>Okke Trommelen</cp:lastModifiedBy>
  <cp:revision>3</cp:revision>
  <dcterms:created xsi:type="dcterms:W3CDTF">2015-03-26T10:20:00Z</dcterms:created>
  <dcterms:modified xsi:type="dcterms:W3CDTF">2015-03-26T10:22:00Z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TC101996519990</vt:lpwstr>
  </property>
</Properties>
</file>